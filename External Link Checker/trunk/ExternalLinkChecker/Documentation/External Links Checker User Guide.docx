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1E3C0" w14:textId="77777777" w:rsidR="00ED4D57" w:rsidRDefault="00E46C40" w:rsidP="00F77224">
      <w:pPr>
        <w:pStyle w:val="SitecoreProductNameonCov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49200" wp14:editId="3811F0E1">
            <wp:simplePos x="0" y="0"/>
            <wp:positionH relativeFrom="column">
              <wp:posOffset>3746500</wp:posOffset>
            </wp:positionH>
            <wp:positionV relativeFrom="page">
              <wp:posOffset>917426</wp:posOffset>
            </wp:positionV>
            <wp:extent cx="1979019" cy="548639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core_ta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19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4065">
        <w:fldChar w:fldCharType="begin"/>
      </w:r>
      <w:r w:rsidR="00D74065">
        <w:instrText xml:space="preserve"> DOCPROPERTY  Category  \* MERGEFORMAT </w:instrText>
      </w:r>
      <w:r w:rsidR="00D74065">
        <w:fldChar w:fldCharType="separate"/>
      </w:r>
      <w:proofErr w:type="spellStart"/>
      <w:r w:rsidR="00F46A4F">
        <w:t>Sitecore</w:t>
      </w:r>
      <w:proofErr w:type="spellEnd"/>
      <w:r w:rsidR="00F46A4F">
        <w:t xml:space="preserve"> CMS 6.6-7.2</w:t>
      </w:r>
      <w:r w:rsidR="00D74065">
        <w:fldChar w:fldCharType="end"/>
      </w:r>
    </w:p>
    <w:p w14:paraId="34BAEF41" w14:textId="77777777" w:rsidR="00E838D9" w:rsidRDefault="00D74065" w:rsidP="001345B4">
      <w:pPr>
        <w:pStyle w:val="SitecoreDocumentTitle"/>
      </w:pPr>
      <w:fldSimple w:instr=" TITLE   \* MERGEFORMAT ">
        <w:r w:rsidR="00F46A4F">
          <w:t>External Links Checker User Guide</w:t>
        </w:r>
      </w:fldSimple>
    </w:p>
    <w:p w14:paraId="0279546D" w14:textId="17CCDFF8" w:rsidR="00905FB7" w:rsidRDefault="006849BB" w:rsidP="006B0ED9">
      <w:pPr>
        <w:pStyle w:val="Subtitle"/>
      </w:pPr>
      <w:r w:rsidRPr="006849BB">
        <w:t xml:space="preserve">A Conceptual Overview of </w:t>
      </w:r>
      <w:r w:rsidRPr="006849BB">
        <w:rPr>
          <w:iCs w:val="0"/>
        </w:rPr>
        <w:t>External Links Checker</w:t>
      </w:r>
      <w:r w:rsidRPr="006849BB">
        <w:t xml:space="preserve"> </w:t>
      </w:r>
      <w:r>
        <w:t>module</w:t>
      </w:r>
      <w:commentRangeStart w:id="0"/>
      <w:commentRangeStart w:id="1"/>
      <w:r w:rsidR="008A012A">
        <w:fldChar w:fldCharType="begin"/>
      </w:r>
      <w:r w:rsidR="008A012A">
        <w:instrText xml:space="preserve"> SUBJECT   \* MERGEFORMAT </w:instrText>
      </w:r>
      <w:r w:rsidR="008A012A">
        <w:fldChar w:fldCharType="separate"/>
      </w:r>
      <w:r w:rsidR="008A012A">
        <w:fldChar w:fldCharType="end"/>
      </w:r>
      <w:commentRangeEnd w:id="0"/>
      <w:r w:rsidR="00F33345">
        <w:rPr>
          <w:rStyle w:val="CommentReference"/>
          <w:rFonts w:eastAsiaTheme="minorHAnsi" w:cstheme="minorBidi"/>
          <w:i w:val="0"/>
          <w:iCs w:val="0"/>
          <w:spacing w:val="0"/>
          <w:lang w:val="en-GB"/>
        </w:rPr>
        <w:commentReference w:id="0"/>
      </w:r>
      <w:commentRangeEnd w:id="1"/>
      <w:r>
        <w:rPr>
          <w:rStyle w:val="CommentReference"/>
          <w:rFonts w:eastAsiaTheme="minorHAnsi" w:cstheme="minorBidi"/>
          <w:i w:val="0"/>
          <w:iCs w:val="0"/>
          <w:spacing w:val="0"/>
          <w:lang w:val="en-GB"/>
        </w:rPr>
        <w:commentReference w:id="1"/>
      </w:r>
    </w:p>
    <w:p w14:paraId="03A89BD7" w14:textId="77777777" w:rsidR="006A6517" w:rsidRDefault="006A6517">
      <w:pPr>
        <w:ind w:left="1162" w:hanging="357"/>
      </w:pPr>
      <w:r>
        <w:br w:type="page"/>
      </w:r>
    </w:p>
    <w:p w14:paraId="766F2A19" w14:textId="77777777" w:rsidR="00F46A4F" w:rsidRDefault="00F46A4F" w:rsidP="00F46A4F">
      <w:pPr>
        <w:pStyle w:val="Heading1"/>
      </w:pPr>
      <w:r>
        <w:lastRenderedPageBreak/>
        <w:t>Introduction</w:t>
      </w:r>
    </w:p>
    <w:p w14:paraId="21AEEB40" w14:textId="77777777" w:rsidR="00F46A4F" w:rsidRDefault="00F46A4F" w:rsidP="00F46A4F">
      <w:r>
        <w:t xml:space="preserve">External Links Checker (ELC) allows you to verify all external links from the defined fields </w:t>
      </w:r>
      <w:r w:rsidRPr="00956DC3">
        <w:t>within a predetermined range</w:t>
      </w:r>
      <w:r>
        <w:t xml:space="preserve"> of items. </w:t>
      </w:r>
    </w:p>
    <w:p w14:paraId="4E83A947" w14:textId="77777777" w:rsidR="00F46A4F" w:rsidRDefault="00F46A4F" w:rsidP="00F46A4F">
      <w:r>
        <w:t xml:space="preserve">How ELC works: </w:t>
      </w:r>
    </w:p>
    <w:p w14:paraId="2C01D705" w14:textId="77777777" w:rsidR="00F46A4F" w:rsidRDefault="00F46A4F" w:rsidP="00F46A4F">
      <w:pPr>
        <w:pStyle w:val="SitecoreNumberedList"/>
      </w:pPr>
      <w:r>
        <w:t>ELC collects external links.</w:t>
      </w:r>
    </w:p>
    <w:p w14:paraId="5DA2A691" w14:textId="77777777" w:rsidR="00F46A4F" w:rsidRDefault="00F46A4F" w:rsidP="00F46A4F">
      <w:pPr>
        <w:pStyle w:val="SitecoreNumberedList"/>
      </w:pPr>
      <w:r>
        <w:t>Sends requests to the servers.</w:t>
      </w:r>
    </w:p>
    <w:p w14:paraId="43DCFB04" w14:textId="77777777" w:rsidR="00F46A4F" w:rsidRDefault="00F46A4F" w:rsidP="00F46A4F">
      <w:pPr>
        <w:pStyle w:val="SitecoreNumberedList"/>
      </w:pPr>
      <w:r>
        <w:t>Gets responses from the servers.</w:t>
      </w:r>
    </w:p>
    <w:p w14:paraId="0F96A957" w14:textId="77777777" w:rsidR="00F46A4F" w:rsidRDefault="00F46A4F" w:rsidP="00F46A4F">
      <w:pPr>
        <w:pStyle w:val="SitecoreNumberedList"/>
      </w:pPr>
      <w:r>
        <w:t xml:space="preserve">Creates and displays a report with complete information about links (response code, link URL, container field, and container item). </w:t>
      </w:r>
    </w:p>
    <w:p w14:paraId="21EB1CC3" w14:textId="77777777" w:rsidR="00F46A4F" w:rsidRDefault="00F46A4F" w:rsidP="00F46A4F">
      <w:pPr>
        <w:pStyle w:val="Heading1"/>
      </w:pPr>
      <w:r w:rsidRPr="00956DC3">
        <w:lastRenderedPageBreak/>
        <w:t>Compatibility information</w:t>
      </w:r>
    </w:p>
    <w:p w14:paraId="53BB3A7B" w14:textId="77777777" w:rsidR="00F46A4F" w:rsidRDefault="00F46A4F" w:rsidP="00F46A4F">
      <w:r>
        <w:t xml:space="preserve">ELC was tested with </w:t>
      </w:r>
      <w:proofErr w:type="spellStart"/>
      <w:r>
        <w:t>Sitecore</w:t>
      </w:r>
      <w:proofErr w:type="spellEnd"/>
      <w:r>
        <w:t xml:space="preserve"> CMS </w:t>
      </w:r>
      <w:r w:rsidRPr="00D9321C">
        <w:t>6.6-7.2</w:t>
      </w:r>
      <w:r>
        <w:t xml:space="preserve">. ELC does not require any additional module. ELC requires Internet access to work correctly. </w:t>
      </w:r>
    </w:p>
    <w:p w14:paraId="50BF7220" w14:textId="77777777" w:rsidR="00F46A4F" w:rsidRDefault="00F46A4F" w:rsidP="00F46A4F">
      <w:pPr>
        <w:pStyle w:val="Heading1"/>
      </w:pPr>
      <w:r>
        <w:lastRenderedPageBreak/>
        <w:t>Quick Start</w:t>
      </w:r>
    </w:p>
    <w:p w14:paraId="5B8A0F9D" w14:textId="77777777" w:rsidR="00F46A4F" w:rsidRDefault="00F46A4F" w:rsidP="00F46A4F">
      <w:r>
        <w:t xml:space="preserve">To start using ELC, you should install the </w:t>
      </w:r>
      <w:r w:rsidRPr="00F46A4F">
        <w:rPr>
          <w:rStyle w:val="SitecoreCodeChar"/>
        </w:rPr>
        <w:t>ExternalLinksChecker.zip</w:t>
      </w:r>
      <w:r>
        <w:t xml:space="preserve"> </w:t>
      </w:r>
      <w:proofErr w:type="spellStart"/>
      <w:r>
        <w:t>Sitecore</w:t>
      </w:r>
      <w:proofErr w:type="spellEnd"/>
      <w:r>
        <w:t xml:space="preserve"> package. </w:t>
      </w:r>
    </w:p>
    <w:p w14:paraId="5A85D9A4" w14:textId="77777777" w:rsidR="00F46A4F" w:rsidRDefault="00F46A4F" w:rsidP="00F46A4F">
      <w:r>
        <w:t>To do this:</w:t>
      </w:r>
    </w:p>
    <w:p w14:paraId="5BFB6016" w14:textId="77777777" w:rsidR="00F46A4F" w:rsidRDefault="00F46A4F" w:rsidP="00F46A4F">
      <w:pPr>
        <w:pStyle w:val="ListParagraph"/>
        <w:numPr>
          <w:ilvl w:val="0"/>
          <w:numId w:val="40"/>
        </w:numPr>
        <w:spacing w:before="0" w:after="120" w:line="264" w:lineRule="auto"/>
      </w:pPr>
      <w:r>
        <w:t xml:space="preserve">Navigate to the </w:t>
      </w:r>
      <w:r w:rsidRPr="00F46A4F">
        <w:rPr>
          <w:rStyle w:val="SitecoreWindow"/>
        </w:rPr>
        <w:t>Development Tools</w:t>
      </w:r>
      <w:r>
        <w:t xml:space="preserve"> menu of the </w:t>
      </w:r>
      <w:proofErr w:type="spellStart"/>
      <w:r>
        <w:t>Sitecore</w:t>
      </w:r>
      <w:proofErr w:type="spellEnd"/>
      <w:r>
        <w:t xml:space="preserve"> Desktop and run the </w:t>
      </w:r>
      <w:r w:rsidRPr="00F46A4F">
        <w:rPr>
          <w:rStyle w:val="SitecoreWindow"/>
        </w:rPr>
        <w:t>Installation Wizard</w:t>
      </w:r>
      <w:r>
        <w:t>.</w:t>
      </w:r>
    </w:p>
    <w:p w14:paraId="55A22154" w14:textId="77777777" w:rsidR="00F46A4F" w:rsidRDefault="00F46A4F" w:rsidP="00F46A4F">
      <w:pPr>
        <w:pStyle w:val="ListParagraph"/>
        <w:numPr>
          <w:ilvl w:val="0"/>
          <w:numId w:val="40"/>
        </w:numPr>
        <w:spacing w:before="0" w:after="120" w:line="264" w:lineRule="auto"/>
      </w:pPr>
      <w:r>
        <w:t>Open the package.</w:t>
      </w:r>
    </w:p>
    <w:p w14:paraId="47E57E97" w14:textId="77777777" w:rsidR="00F46A4F" w:rsidRDefault="00F46A4F" w:rsidP="00F46A4F">
      <w:pPr>
        <w:pStyle w:val="ListParagraph"/>
        <w:numPr>
          <w:ilvl w:val="0"/>
          <w:numId w:val="40"/>
        </w:numPr>
        <w:spacing w:before="0" w:after="120" w:line="264" w:lineRule="auto"/>
      </w:pPr>
      <w:r>
        <w:t>Install the package.</w:t>
      </w:r>
    </w:p>
    <w:p w14:paraId="4A362FFC" w14:textId="77777777" w:rsidR="00F46A4F" w:rsidRDefault="00F46A4F" w:rsidP="00F46A4F">
      <w:pPr>
        <w:pStyle w:val="ListParagraph"/>
      </w:pPr>
    </w:p>
    <w:p w14:paraId="1BDBBB2E" w14:textId="77777777" w:rsidR="00F46A4F" w:rsidRDefault="00F46A4F" w:rsidP="00F46A4F">
      <w:r>
        <w:t>The External Links Checker package contains the following items:</w:t>
      </w:r>
    </w:p>
    <w:p w14:paraId="57A88503" w14:textId="77777777" w:rsidR="00F46A4F" w:rsidRDefault="00F46A4F" w:rsidP="00F15C19">
      <w:pPr>
        <w:pStyle w:val="SitecoreListHeading"/>
      </w:pPr>
      <w:r>
        <w:t>Static files:</w:t>
      </w:r>
    </w:p>
    <w:p w14:paraId="7703B1DB" w14:textId="77777777" w:rsidR="00F46A4F" w:rsidRPr="00F46A4F" w:rsidRDefault="00F46A4F" w:rsidP="00F46A4F">
      <w:pPr>
        <w:pStyle w:val="SitecoreBulletedList"/>
      </w:pPr>
      <w:commentRangeStart w:id="2"/>
      <w:proofErr w:type="spellStart"/>
      <w:r w:rsidRPr="00F46A4F">
        <w:rPr>
          <w:rStyle w:val="SitecoreCodeChar"/>
        </w:rPr>
        <w:t>App_Config</w:t>
      </w:r>
      <w:proofErr w:type="spellEnd"/>
      <w:r w:rsidRPr="00F46A4F">
        <w:rPr>
          <w:rStyle w:val="SitecoreCodeChar"/>
        </w:rPr>
        <w:t>\Include\</w:t>
      </w:r>
      <w:proofErr w:type="spellStart"/>
      <w:r w:rsidRPr="00F46A4F">
        <w:rPr>
          <w:rStyle w:val="SitecoreCodeChar"/>
        </w:rPr>
        <w:t>ExternalLinksChecker.config</w:t>
      </w:r>
      <w:proofErr w:type="spellEnd"/>
    </w:p>
    <w:p w14:paraId="63CB22BB" w14:textId="77777777" w:rsidR="00F46A4F" w:rsidRDefault="00F46A4F" w:rsidP="00F46A4F">
      <w:pPr>
        <w:pStyle w:val="SitecoreBulletedList"/>
      </w:pPr>
      <w:proofErr w:type="spellStart"/>
      <w:r w:rsidRPr="00F46A4F">
        <w:rPr>
          <w:rStyle w:val="SitecoreCodeChar"/>
        </w:rPr>
        <w:t>sitecore_modules</w:t>
      </w:r>
      <w:proofErr w:type="spellEnd"/>
      <w:r w:rsidRPr="00F46A4F">
        <w:rPr>
          <w:rStyle w:val="SitecoreCodeChar"/>
        </w:rPr>
        <w:t>\Shell\</w:t>
      </w:r>
      <w:proofErr w:type="spellStart"/>
      <w:r w:rsidRPr="00F46A4F">
        <w:rPr>
          <w:rStyle w:val="SitecoreCodeChar"/>
        </w:rPr>
        <w:t>ExternalLinksChecker</w:t>
      </w:r>
      <w:proofErr w:type="spellEnd"/>
      <w:r>
        <w:t xml:space="preserve"> folder with files</w:t>
      </w:r>
    </w:p>
    <w:p w14:paraId="030049A9" w14:textId="77777777" w:rsidR="00F46A4F" w:rsidRDefault="00F15C19" w:rsidP="00F46A4F">
      <w:pPr>
        <w:pStyle w:val="SitecoreBulletedList"/>
      </w:pPr>
      <w:r>
        <w:rPr>
          <w:rStyle w:val="SitecoreCodeChar"/>
        </w:rPr>
        <w:t>bin\</w:t>
      </w:r>
      <w:r w:rsidR="00F46A4F" w:rsidRPr="00F46A4F">
        <w:rPr>
          <w:rStyle w:val="SitecoreCodeChar"/>
        </w:rPr>
        <w:t>ExternalLinksChecker.dll</w:t>
      </w:r>
    </w:p>
    <w:p w14:paraId="3D16972F" w14:textId="77777777" w:rsidR="00F46A4F" w:rsidRDefault="00F46A4F" w:rsidP="00F46A4F">
      <w:pPr>
        <w:pStyle w:val="SitecoreBulletLast"/>
      </w:pPr>
      <w:r w:rsidRPr="00F15C19">
        <w:rPr>
          <w:rStyle w:val="SitecoreCodeChar"/>
        </w:rPr>
        <w:t>\</w:t>
      </w:r>
      <w:proofErr w:type="spellStart"/>
      <w:r w:rsidRPr="00F15C19">
        <w:rPr>
          <w:rStyle w:val="SitecoreCodeChar"/>
        </w:rPr>
        <w:t>sitecore</w:t>
      </w:r>
      <w:proofErr w:type="spellEnd"/>
      <w:r w:rsidRPr="00F15C19">
        <w:rPr>
          <w:rStyle w:val="SitecoreCodeChar"/>
        </w:rPr>
        <w:t>\shell\Applications\Content Manager\Galleries\</w:t>
      </w:r>
      <w:proofErr w:type="spellStart"/>
      <w:r w:rsidRPr="00F15C19">
        <w:rPr>
          <w:rStyle w:val="SitecoreCodeChar"/>
        </w:rPr>
        <w:t>LinksChecker</w:t>
      </w:r>
      <w:proofErr w:type="spellEnd"/>
      <w:r>
        <w:t xml:space="preserve"> folder with sub items</w:t>
      </w:r>
    </w:p>
    <w:p w14:paraId="26B2C829" w14:textId="77777777" w:rsidR="00F46A4F" w:rsidRDefault="00F46A4F" w:rsidP="00F15C19">
      <w:pPr>
        <w:pStyle w:val="SitecoreListHeading"/>
      </w:pPr>
      <w:r>
        <w:t>Items:</w:t>
      </w:r>
    </w:p>
    <w:p w14:paraId="33B58E75" w14:textId="77777777" w:rsidR="00F46A4F" w:rsidRDefault="00F46A4F" w:rsidP="00F46A4F">
      <w:r>
        <w:t>1. Core database</w:t>
      </w:r>
    </w:p>
    <w:p w14:paraId="5726F5DF" w14:textId="77777777" w:rsidR="00F46A4F" w:rsidRDefault="00F15C19" w:rsidP="00F33345">
      <w:pPr>
        <w:pStyle w:val="SitecoreBullet2ndLevel"/>
      </w:pPr>
      <w:r w:rsidRPr="00F15C19">
        <w:rPr>
          <w:rStyle w:val="SitecoreCodeChar"/>
        </w:rPr>
        <w:t>\</w:t>
      </w:r>
      <w:proofErr w:type="spellStart"/>
      <w:r>
        <w:rPr>
          <w:rStyle w:val="SitecoreCodeChar"/>
        </w:rPr>
        <w:t>sitecore</w:t>
      </w:r>
      <w:proofErr w:type="spellEnd"/>
      <w:r>
        <w:rPr>
          <w:rStyle w:val="SitecoreCodeChar"/>
        </w:rPr>
        <w:t>\content\Applications\</w:t>
      </w:r>
      <w:proofErr w:type="spellStart"/>
      <w:r w:rsidR="00F46A4F" w:rsidRPr="00F15C19">
        <w:rPr>
          <w:rStyle w:val="SitecoreCodeChar"/>
        </w:rPr>
        <w:t>ExternalLinksChecker</w:t>
      </w:r>
      <w:proofErr w:type="spellEnd"/>
    </w:p>
    <w:p w14:paraId="0CB33DE9" w14:textId="222AB52D" w:rsidR="00F46A4F" w:rsidRDefault="00F15C19" w:rsidP="00F33345">
      <w:pPr>
        <w:pStyle w:val="SitecoreBullet2ndLevel"/>
      </w:pPr>
      <w:r w:rsidRPr="00F15C19">
        <w:rPr>
          <w:rStyle w:val="SitecoreCodeChar"/>
        </w:rPr>
        <w:t>\</w:t>
      </w:r>
      <w:proofErr w:type="spellStart"/>
      <w:r w:rsidRPr="00F15C19">
        <w:rPr>
          <w:rStyle w:val="SitecoreCodeChar"/>
        </w:rPr>
        <w:t>sitecore</w:t>
      </w:r>
      <w:proofErr w:type="spellEnd"/>
      <w:r w:rsidRPr="00F15C19">
        <w:rPr>
          <w:rStyle w:val="SitecoreCodeChar"/>
        </w:rPr>
        <w:t>\content\</w:t>
      </w:r>
      <w:r w:rsidR="00F46A4F" w:rsidRPr="00F15C19">
        <w:rPr>
          <w:rStyle w:val="SitecoreCodeChar"/>
        </w:rPr>
        <w:t>Documen</w:t>
      </w:r>
      <w:r w:rsidR="004D11B1">
        <w:rPr>
          <w:rStyle w:val="SitecoreCodeChar"/>
        </w:rPr>
        <w:t>ts and settings\All users\</w:t>
      </w:r>
      <w:r w:rsidRPr="00F15C19">
        <w:rPr>
          <w:rStyle w:val="SitecoreCodeChar"/>
        </w:rPr>
        <w:t>Start menu\Programs\</w:t>
      </w:r>
      <w:proofErr w:type="spellStart"/>
      <w:r w:rsidR="00F46A4F" w:rsidRPr="00F15C19">
        <w:rPr>
          <w:rStyle w:val="SitecoreCodeChar"/>
        </w:rPr>
        <w:t>ExternalLinkChecker</w:t>
      </w:r>
      <w:proofErr w:type="spellEnd"/>
      <w:r w:rsidR="00F46A4F">
        <w:t xml:space="preserve"> </w:t>
      </w:r>
    </w:p>
    <w:p w14:paraId="535ADB93" w14:textId="77777777" w:rsidR="00F46A4F" w:rsidRDefault="00F46A4F" w:rsidP="00F46A4F">
      <w:pPr>
        <w:pStyle w:val="ListParagraph"/>
      </w:pPr>
    </w:p>
    <w:p w14:paraId="5FA67EA0" w14:textId="77777777" w:rsidR="00F46A4F" w:rsidRDefault="00F46A4F" w:rsidP="00F15C19">
      <w:r>
        <w:t>2. Master database</w:t>
      </w:r>
    </w:p>
    <w:p w14:paraId="1154B35E" w14:textId="1C06D59F" w:rsidR="00F46A4F" w:rsidRDefault="00F15C19" w:rsidP="00F33345">
      <w:pPr>
        <w:pStyle w:val="SitecoreBullet2ndLevel"/>
      </w:pPr>
      <w:r w:rsidRPr="00F15C19">
        <w:rPr>
          <w:rStyle w:val="SitecoreCodeChar"/>
        </w:rPr>
        <w:t>\</w:t>
      </w:r>
      <w:proofErr w:type="spellStart"/>
      <w:r w:rsidRPr="00F15C19">
        <w:rPr>
          <w:rStyle w:val="SitecoreCodeChar"/>
        </w:rPr>
        <w:t>sitecore</w:t>
      </w:r>
      <w:proofErr w:type="spellEnd"/>
      <w:r w:rsidRPr="00F15C19">
        <w:rPr>
          <w:rStyle w:val="SitecoreCodeChar"/>
        </w:rPr>
        <w:t>\system\Modules\</w:t>
      </w:r>
      <w:proofErr w:type="spellStart"/>
      <w:r w:rsidR="00F46A4F" w:rsidRPr="00F15C19">
        <w:rPr>
          <w:rStyle w:val="SitecoreCodeChar"/>
        </w:rPr>
        <w:t>ExternalLinkChecker</w:t>
      </w:r>
      <w:proofErr w:type="spellEnd"/>
      <w:r w:rsidR="00F46A4F">
        <w:t xml:space="preserve"> (module settings)</w:t>
      </w:r>
    </w:p>
    <w:p w14:paraId="7971DE8F" w14:textId="1090BF48" w:rsidR="00F15C19" w:rsidRPr="00F15C19" w:rsidRDefault="00F15C19" w:rsidP="00F33345">
      <w:pPr>
        <w:pStyle w:val="SitecoreBullet2ndLevel"/>
      </w:pPr>
      <w:r w:rsidRPr="00F15C19">
        <w:rPr>
          <w:rStyle w:val="SitecoreCodeChar"/>
        </w:rPr>
        <w:t>\</w:t>
      </w:r>
      <w:proofErr w:type="spellStart"/>
      <w:r w:rsidRPr="00F15C19">
        <w:rPr>
          <w:rStyle w:val="SitecoreCodeChar"/>
        </w:rPr>
        <w:t>sitecore</w:t>
      </w:r>
      <w:proofErr w:type="spellEnd"/>
      <w:r w:rsidRPr="00F15C19">
        <w:rPr>
          <w:rStyle w:val="SitecoreCodeChar"/>
        </w:rPr>
        <w:t>\templates\</w:t>
      </w:r>
      <w:proofErr w:type="spellStart"/>
      <w:r w:rsidR="00F46A4F" w:rsidRPr="00F15C19">
        <w:rPr>
          <w:rStyle w:val="SitecoreCodeChar"/>
        </w:rPr>
        <w:t>ExternalLinkChecker</w:t>
      </w:r>
      <w:proofErr w:type="spellEnd"/>
      <w:r w:rsidR="00F46A4F">
        <w:t xml:space="preserve"> (module templates)</w:t>
      </w:r>
      <w:commentRangeEnd w:id="2"/>
      <w:r w:rsidR="00F33345">
        <w:rPr>
          <w:rStyle w:val="CommentReference"/>
          <w:lang w:val="en-GB"/>
        </w:rPr>
        <w:commentReference w:id="2"/>
      </w:r>
    </w:p>
    <w:p w14:paraId="207403BF" w14:textId="77777777" w:rsidR="00F15C19" w:rsidRDefault="00F15C19" w:rsidP="00F15C19">
      <w:pPr>
        <w:pStyle w:val="SitecoreNoteHeader"/>
      </w:pPr>
      <w:r>
        <w:t>Important</w:t>
      </w:r>
    </w:p>
    <w:p w14:paraId="1DC06A2A" w14:textId="77777777" w:rsidR="00F15C19" w:rsidRPr="0097231A" w:rsidRDefault="00F15C19" w:rsidP="00F15C19">
      <w:pPr>
        <w:pStyle w:val="SitecoreNoteBody"/>
      </w:pPr>
      <w:r w:rsidRPr="0097231A">
        <w:t xml:space="preserve">For the </w:t>
      </w:r>
      <w:proofErr w:type="spellStart"/>
      <w:r w:rsidRPr="0097231A">
        <w:t>Sitecore</w:t>
      </w:r>
      <w:proofErr w:type="spellEnd"/>
      <w:r w:rsidRPr="0097231A">
        <w:t xml:space="preserve"> installations higher than </w:t>
      </w:r>
      <w:proofErr w:type="spellStart"/>
      <w:r w:rsidRPr="0097231A">
        <w:t>Sitecore</w:t>
      </w:r>
      <w:proofErr w:type="spellEnd"/>
      <w:r w:rsidRPr="0097231A">
        <w:t xml:space="preserve"> CMS 7.0 rev. 130424 (7.0 Initial Release) add the following entry to the </w:t>
      </w:r>
      <w:r w:rsidRPr="00F15C19">
        <w:rPr>
          <w:rStyle w:val="SitecoreCodeChar"/>
        </w:rPr>
        <w:t>&lt;configuration&gt;/&lt;runtime&gt;/</w:t>
      </w:r>
      <w:r>
        <w:t xml:space="preserve"> section</w:t>
      </w:r>
      <w:r w:rsidRPr="0097231A">
        <w:t>:</w:t>
      </w:r>
    </w:p>
    <w:p w14:paraId="79B59470" w14:textId="77777777" w:rsidR="00F15C19" w:rsidRPr="0097231A" w:rsidRDefault="00F15C19" w:rsidP="00F15C19">
      <w:pPr>
        <w:pStyle w:val="SitecoreCodeSample"/>
      </w:pPr>
      <w:r w:rsidRPr="0097231A">
        <w:t xml:space="preserve">    &lt;</w:t>
      </w:r>
      <w:proofErr w:type="spellStart"/>
      <w:r w:rsidRPr="0097231A">
        <w:t>assemblyBinding</w:t>
      </w:r>
      <w:proofErr w:type="spellEnd"/>
      <w:r w:rsidRPr="0097231A">
        <w:t xml:space="preserve"> </w:t>
      </w:r>
      <w:proofErr w:type="spellStart"/>
      <w:r w:rsidRPr="0097231A">
        <w:t>xmlns</w:t>
      </w:r>
      <w:proofErr w:type="spellEnd"/>
      <w:r w:rsidRPr="0097231A">
        <w:t>="urn</w:t>
      </w:r>
      <w:proofErr w:type="gramStart"/>
      <w:r w:rsidRPr="0097231A">
        <w:t>:schemas</w:t>
      </w:r>
      <w:proofErr w:type="gramEnd"/>
      <w:r w:rsidRPr="0097231A">
        <w:t>-microsoft-com:asm.v1"&gt;</w:t>
      </w:r>
    </w:p>
    <w:p w14:paraId="460C7BF5" w14:textId="77777777" w:rsidR="00F15C19" w:rsidRPr="0097231A" w:rsidRDefault="00F15C19" w:rsidP="00F15C19">
      <w:pPr>
        <w:pStyle w:val="SitecoreCodeSample"/>
        <w:rPr>
          <w:b/>
        </w:rPr>
      </w:pPr>
      <w:r w:rsidRPr="0097231A">
        <w:t xml:space="preserve"> </w:t>
      </w:r>
      <w:r w:rsidRPr="0097231A">
        <w:rPr>
          <w:b/>
        </w:rPr>
        <w:t xml:space="preserve">     &lt;</w:t>
      </w:r>
      <w:proofErr w:type="spellStart"/>
      <w:proofErr w:type="gramStart"/>
      <w:r w:rsidRPr="0097231A">
        <w:rPr>
          <w:b/>
        </w:rPr>
        <w:t>dependentAssembly</w:t>
      </w:r>
      <w:proofErr w:type="spellEnd"/>
      <w:proofErr w:type="gramEnd"/>
      <w:r w:rsidRPr="0097231A">
        <w:rPr>
          <w:b/>
        </w:rPr>
        <w:t>&gt;</w:t>
      </w:r>
    </w:p>
    <w:p w14:paraId="67FC35CD" w14:textId="77777777" w:rsidR="00F15C19" w:rsidRPr="0097231A" w:rsidRDefault="00F15C19" w:rsidP="00F15C19">
      <w:pPr>
        <w:pStyle w:val="SitecoreCodeSample"/>
        <w:rPr>
          <w:b/>
        </w:rPr>
      </w:pPr>
      <w:r w:rsidRPr="0097231A">
        <w:rPr>
          <w:b/>
        </w:rPr>
        <w:t xml:space="preserve">        &lt;</w:t>
      </w:r>
      <w:proofErr w:type="spellStart"/>
      <w:r w:rsidRPr="0097231A">
        <w:rPr>
          <w:b/>
        </w:rPr>
        <w:t>assemblyIdentity</w:t>
      </w:r>
      <w:proofErr w:type="spellEnd"/>
      <w:r w:rsidRPr="0097231A">
        <w:rPr>
          <w:b/>
        </w:rPr>
        <w:t xml:space="preserve"> name="</w:t>
      </w:r>
      <w:proofErr w:type="spellStart"/>
      <w:r w:rsidRPr="0097231A">
        <w:rPr>
          <w:b/>
        </w:rPr>
        <w:t>HtmlAgilityPack</w:t>
      </w:r>
      <w:proofErr w:type="spellEnd"/>
      <w:r w:rsidRPr="0097231A">
        <w:rPr>
          <w:b/>
        </w:rPr>
        <w:t xml:space="preserve">" </w:t>
      </w:r>
      <w:proofErr w:type="spellStart"/>
      <w:r w:rsidRPr="0097231A">
        <w:rPr>
          <w:b/>
        </w:rPr>
        <w:t>publicKeyToken</w:t>
      </w:r>
      <w:proofErr w:type="spellEnd"/>
      <w:r w:rsidRPr="0097231A">
        <w:rPr>
          <w:b/>
        </w:rPr>
        <w:t xml:space="preserve">="bd319b19eaf3b43a" </w:t>
      </w:r>
      <w:proofErr w:type="spellStart"/>
      <w:r w:rsidRPr="0097231A">
        <w:rPr>
          <w:b/>
        </w:rPr>
        <w:t>xmlns</w:t>
      </w:r>
      <w:proofErr w:type="spellEnd"/>
      <w:r w:rsidRPr="0097231A">
        <w:rPr>
          <w:b/>
        </w:rPr>
        <w:t>="urn</w:t>
      </w:r>
      <w:proofErr w:type="gramStart"/>
      <w:r w:rsidRPr="0097231A">
        <w:rPr>
          <w:b/>
        </w:rPr>
        <w:t>:schemas</w:t>
      </w:r>
      <w:proofErr w:type="gramEnd"/>
      <w:r w:rsidRPr="0097231A">
        <w:rPr>
          <w:b/>
        </w:rPr>
        <w:t>-microsoft-com:asm.v1" /&gt;</w:t>
      </w:r>
    </w:p>
    <w:p w14:paraId="51A8E478" w14:textId="77777777" w:rsidR="00F15C19" w:rsidRDefault="00F15C19" w:rsidP="00F15C19">
      <w:pPr>
        <w:pStyle w:val="SitecoreCodeSample"/>
        <w:rPr>
          <w:b/>
        </w:rPr>
      </w:pPr>
      <w:r w:rsidRPr="0097231A">
        <w:rPr>
          <w:b/>
        </w:rPr>
        <w:t xml:space="preserve">        &lt;</w:t>
      </w:r>
      <w:proofErr w:type="spellStart"/>
      <w:r w:rsidRPr="0097231A">
        <w:rPr>
          <w:b/>
        </w:rPr>
        <w:t>bindingRedirect</w:t>
      </w:r>
      <w:proofErr w:type="spellEnd"/>
      <w:r w:rsidRPr="0097231A">
        <w:rPr>
          <w:b/>
        </w:rPr>
        <w:t xml:space="preserve"> </w:t>
      </w:r>
      <w:proofErr w:type="spellStart"/>
      <w:r w:rsidRPr="0097231A">
        <w:rPr>
          <w:b/>
        </w:rPr>
        <w:t>oldVersion</w:t>
      </w:r>
      <w:proofErr w:type="spellEnd"/>
      <w:r w:rsidRPr="0097231A">
        <w:rPr>
          <w:b/>
        </w:rPr>
        <w:t xml:space="preserve">="1.4.0.0" </w:t>
      </w:r>
      <w:proofErr w:type="spellStart"/>
      <w:r w:rsidRPr="0097231A">
        <w:rPr>
          <w:b/>
        </w:rPr>
        <w:t>newVersion</w:t>
      </w:r>
      <w:proofErr w:type="spellEnd"/>
      <w:r w:rsidRPr="0097231A">
        <w:rPr>
          <w:b/>
        </w:rPr>
        <w:t xml:space="preserve">="1.4.6.0" </w:t>
      </w:r>
      <w:proofErr w:type="spellStart"/>
      <w:r w:rsidRPr="0097231A">
        <w:rPr>
          <w:b/>
        </w:rPr>
        <w:t>xmlns</w:t>
      </w:r>
      <w:proofErr w:type="spellEnd"/>
      <w:r w:rsidRPr="0097231A">
        <w:rPr>
          <w:b/>
        </w:rPr>
        <w:t>="urn</w:t>
      </w:r>
      <w:proofErr w:type="gramStart"/>
      <w:r w:rsidRPr="0097231A">
        <w:rPr>
          <w:b/>
        </w:rPr>
        <w:t>:schemas</w:t>
      </w:r>
      <w:proofErr w:type="gramEnd"/>
      <w:r w:rsidRPr="0097231A">
        <w:rPr>
          <w:b/>
        </w:rPr>
        <w:t>-microsoft-com:asm.v1" /&gt;</w:t>
      </w:r>
    </w:p>
    <w:p w14:paraId="5751B81E" w14:textId="77777777" w:rsidR="00F15C19" w:rsidRPr="0097231A" w:rsidRDefault="00F15C19" w:rsidP="00F15C19">
      <w:pPr>
        <w:pStyle w:val="SitecoreCodeSample"/>
        <w:rPr>
          <w:b/>
        </w:rPr>
      </w:pPr>
      <w:r w:rsidRPr="0097231A">
        <w:rPr>
          <w:b/>
        </w:rPr>
        <w:t xml:space="preserve">      &lt;/</w:t>
      </w:r>
      <w:proofErr w:type="spellStart"/>
      <w:r w:rsidRPr="0097231A">
        <w:rPr>
          <w:b/>
        </w:rPr>
        <w:t>dependentAssembly</w:t>
      </w:r>
      <w:proofErr w:type="spellEnd"/>
      <w:r w:rsidRPr="0097231A">
        <w:rPr>
          <w:b/>
        </w:rPr>
        <w:t>&gt;</w:t>
      </w:r>
    </w:p>
    <w:p w14:paraId="31C39A99" w14:textId="1ED26544" w:rsidR="00F46A4F" w:rsidRDefault="00F15C19" w:rsidP="00F33345">
      <w:pPr>
        <w:pStyle w:val="SitecoreCodeSample"/>
      </w:pPr>
      <w:r w:rsidRPr="0097231A">
        <w:rPr>
          <w:b/>
        </w:rPr>
        <w:t xml:space="preserve"> </w:t>
      </w:r>
      <w:r w:rsidRPr="0097231A">
        <w:t xml:space="preserve">   &lt;/</w:t>
      </w:r>
      <w:proofErr w:type="spellStart"/>
      <w:r w:rsidRPr="0097231A">
        <w:t>assemblyBinding</w:t>
      </w:r>
      <w:proofErr w:type="spellEnd"/>
      <w:r w:rsidRPr="0097231A">
        <w:t>&gt;</w:t>
      </w:r>
    </w:p>
    <w:p w14:paraId="380EAA96" w14:textId="77777777" w:rsidR="00292F5D" w:rsidRDefault="00F15C19" w:rsidP="00F15C19">
      <w:r>
        <w:t>You can start working with the module after you install the package</w:t>
      </w:r>
      <w:r w:rsidR="00F46A4F">
        <w:t xml:space="preserve">.  </w:t>
      </w:r>
    </w:p>
    <w:p w14:paraId="25B30F84" w14:textId="77777777" w:rsidR="00292F5D" w:rsidRDefault="00F15C19" w:rsidP="00292F5D">
      <w:pPr>
        <w:pStyle w:val="SitecoreNumberedList"/>
        <w:numPr>
          <w:ilvl w:val="0"/>
          <w:numId w:val="45"/>
        </w:numPr>
      </w:pPr>
      <w:r>
        <w:lastRenderedPageBreak/>
        <w:t xml:space="preserve">In the </w:t>
      </w:r>
      <w:proofErr w:type="spellStart"/>
      <w:r>
        <w:t>Sitecore</w:t>
      </w:r>
      <w:proofErr w:type="spellEnd"/>
      <w:r>
        <w:t xml:space="preserve"> desktop click </w:t>
      </w:r>
      <w:r w:rsidRPr="00F15C19">
        <w:rPr>
          <w:rStyle w:val="SitecoreWindow"/>
        </w:rPr>
        <w:t>All Applications</w:t>
      </w:r>
      <w:r>
        <w:t xml:space="preserve"> – </w:t>
      </w:r>
      <w:proofErr w:type="spellStart"/>
      <w:r w:rsidRPr="00F15C19">
        <w:rPr>
          <w:rStyle w:val="SitecoreWindow"/>
        </w:rPr>
        <w:t>ExternalLinksChecker</w:t>
      </w:r>
      <w:proofErr w:type="spellEnd"/>
      <w:r>
        <w:t>. This opens the</w:t>
      </w:r>
      <w:r w:rsidR="00292F5D">
        <w:t xml:space="preserve"> </w:t>
      </w:r>
      <w:proofErr w:type="spellStart"/>
      <w:r w:rsidR="00292F5D">
        <w:t>ExternalLinksChecker</w:t>
      </w:r>
      <w:proofErr w:type="spellEnd"/>
      <w:r w:rsidR="00292F5D">
        <w:t xml:space="preserve"> wizard.</w:t>
      </w:r>
      <w:r w:rsidR="00292F5D">
        <w:br/>
      </w:r>
      <w:r w:rsidR="00292F5D">
        <w:rPr>
          <w:noProof/>
        </w:rPr>
        <w:drawing>
          <wp:inline distT="0" distB="0" distL="0" distR="0" wp14:anchorId="654DE1F5" wp14:editId="77E25D2A">
            <wp:extent cx="2359152" cy="2615184"/>
            <wp:effectExtent l="152400" t="152400" r="365125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2615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6F851" w14:textId="77777777" w:rsidR="00F46A4F" w:rsidRDefault="00292F5D" w:rsidP="00292F5D">
      <w:pPr>
        <w:pStyle w:val="SitecoreNumberedList"/>
      </w:pPr>
      <w:r w:rsidRPr="00292F5D">
        <w:t>Select</w:t>
      </w:r>
      <w:r>
        <w:t xml:space="preserve"> the database.</w:t>
      </w:r>
      <w:r>
        <w:br/>
      </w:r>
      <w:r>
        <w:rPr>
          <w:noProof/>
        </w:rPr>
        <w:drawing>
          <wp:inline distT="0" distB="0" distL="0" distR="0" wp14:anchorId="421CFEA8" wp14:editId="6D624A2C">
            <wp:extent cx="2340864" cy="2578608"/>
            <wp:effectExtent l="152400" t="152400" r="364490" b="355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578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13290" w14:textId="77777777" w:rsidR="00F46A4F" w:rsidRDefault="00F46A4F" w:rsidP="00292F5D">
      <w:pPr>
        <w:pStyle w:val="SitecoreNumberedList"/>
        <w:keepNext/>
      </w:pPr>
      <w:r>
        <w:lastRenderedPageBreak/>
        <w:t>Select language:</w:t>
      </w:r>
      <w:r w:rsidR="00292F5D">
        <w:br/>
      </w:r>
      <w:r w:rsidR="00292F5D">
        <w:rPr>
          <w:noProof/>
        </w:rPr>
        <w:drawing>
          <wp:inline distT="0" distB="0" distL="0" distR="0" wp14:anchorId="11E140C5" wp14:editId="097E931F">
            <wp:extent cx="2377440" cy="2560320"/>
            <wp:effectExtent l="152400" t="152400" r="365760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6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D90CF" w14:textId="77777777" w:rsidR="00F46A4F" w:rsidRDefault="00292F5D" w:rsidP="00292F5D">
      <w:pPr>
        <w:pStyle w:val="SitecoreNumberedList"/>
      </w:pPr>
      <w:r>
        <w:t>Select the</w:t>
      </w:r>
      <w:r w:rsidR="00F46A4F">
        <w:t xml:space="preserve"> Root item </w:t>
      </w:r>
      <w:r>
        <w:t>to define item range where ELC will look</w:t>
      </w:r>
      <w:r w:rsidR="00F46A4F">
        <w:t xml:space="preserve"> for </w:t>
      </w:r>
      <w:r>
        <w:t>the link</w:t>
      </w:r>
      <w:r w:rsidR="00F46A4F">
        <w:t xml:space="preserve"> fields.</w:t>
      </w:r>
      <w:r>
        <w:br/>
      </w:r>
      <w:r>
        <w:rPr>
          <w:noProof/>
        </w:rPr>
        <w:drawing>
          <wp:inline distT="0" distB="0" distL="0" distR="0" wp14:anchorId="57DEBFA9" wp14:editId="176BA777">
            <wp:extent cx="2359152" cy="2743200"/>
            <wp:effectExtent l="152400" t="152400" r="36512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46A4F">
        <w:t xml:space="preserve"> </w:t>
      </w:r>
    </w:p>
    <w:p w14:paraId="07792E84" w14:textId="77777777" w:rsidR="00F46A4F" w:rsidRDefault="00DC1480" w:rsidP="00DC1480">
      <w:pPr>
        <w:pStyle w:val="SitecoreNumberedList"/>
      </w:pPr>
      <w:r>
        <w:t xml:space="preserve">Click </w:t>
      </w:r>
      <w:r w:rsidRPr="00DC1480">
        <w:rPr>
          <w:rStyle w:val="SitecoreWindow"/>
        </w:rPr>
        <w:t>Process</w:t>
      </w:r>
      <w:r>
        <w:t>.</w:t>
      </w:r>
    </w:p>
    <w:p w14:paraId="4EFA4536" w14:textId="77777777" w:rsidR="00F46A4F" w:rsidRDefault="00DC1480" w:rsidP="00970AE2">
      <w:pPr>
        <w:pStyle w:val="SitecoreNumberedList"/>
        <w:keepNext/>
      </w:pPr>
      <w:r>
        <w:lastRenderedPageBreak/>
        <w:t>EL</w:t>
      </w:r>
      <w:r w:rsidR="00F46A4F">
        <w:t xml:space="preserve">C </w:t>
      </w:r>
      <w:r>
        <w:t>begins</w:t>
      </w:r>
      <w:r w:rsidR="00F46A4F">
        <w:t xml:space="preserve"> collecting links and request</w:t>
      </w:r>
      <w:r w:rsidR="00970AE2">
        <w:t>ing</w:t>
      </w:r>
      <w:r w:rsidR="00F46A4F">
        <w:t xml:space="preserve"> pages</w:t>
      </w:r>
      <w:r>
        <w:t>.</w:t>
      </w:r>
    </w:p>
    <w:p w14:paraId="723DF87D" w14:textId="77777777" w:rsidR="00F46A4F" w:rsidRDefault="00F46A4F" w:rsidP="00970AE2">
      <w:pPr>
        <w:pStyle w:val="ListParagraph"/>
      </w:pPr>
      <w:r>
        <w:rPr>
          <w:noProof/>
        </w:rPr>
        <w:drawing>
          <wp:inline distT="0" distB="0" distL="0" distR="0" wp14:anchorId="705F3B52" wp14:editId="1073A61D">
            <wp:extent cx="2340864" cy="2551176"/>
            <wp:effectExtent l="152400" t="152400" r="364490" b="3638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55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2C560" w14:textId="77777777" w:rsidR="00F46A4F" w:rsidRDefault="00F46A4F" w:rsidP="00970AE2">
      <w:pPr>
        <w:pStyle w:val="SitecoreNumberedList"/>
      </w:pPr>
      <w:r>
        <w:t>When ELC finish</w:t>
      </w:r>
      <w:r w:rsidR="00970AE2">
        <w:t>es collecting links</w:t>
      </w:r>
      <w:r>
        <w:t xml:space="preserve">, </w:t>
      </w:r>
      <w:r w:rsidR="00970AE2">
        <w:t>you can see the report.</w:t>
      </w:r>
      <w:r>
        <w:t xml:space="preserve"> </w:t>
      </w:r>
      <w:r w:rsidR="00970AE2">
        <w:t xml:space="preserve">To do that, click </w:t>
      </w:r>
      <w:commentRangeStart w:id="3"/>
      <w:proofErr w:type="spellStart"/>
      <w:r w:rsidR="00970AE2" w:rsidRPr="00970AE2">
        <w:rPr>
          <w:rStyle w:val="SitecoreWindow"/>
        </w:rPr>
        <w:t>Click</w:t>
      </w:r>
      <w:proofErr w:type="spellEnd"/>
      <w:r w:rsidR="00970AE2" w:rsidRPr="00970AE2">
        <w:rPr>
          <w:rStyle w:val="SitecoreWindow"/>
        </w:rPr>
        <w:t xml:space="preserve"> here to see a report</w:t>
      </w:r>
      <w:r w:rsidRPr="00970AE2">
        <w:rPr>
          <w:rStyle w:val="SitecoreWindow"/>
        </w:rPr>
        <w:t xml:space="preserve"> link</w:t>
      </w:r>
      <w:commentRangeEnd w:id="3"/>
      <w:r w:rsidR="00970AE2">
        <w:rPr>
          <w:rStyle w:val="CommentReference"/>
          <w:lang w:val="en-GB"/>
        </w:rPr>
        <w:commentReference w:id="3"/>
      </w:r>
      <w:r>
        <w:t xml:space="preserve">: </w:t>
      </w:r>
    </w:p>
    <w:p w14:paraId="240AD85B" w14:textId="77777777" w:rsidR="00F46A4F" w:rsidRDefault="00F46A4F" w:rsidP="00F46A4F">
      <w:pPr>
        <w:pStyle w:val="ListParagraph"/>
      </w:pPr>
      <w:r>
        <w:rPr>
          <w:noProof/>
        </w:rPr>
        <w:drawing>
          <wp:inline distT="0" distB="0" distL="0" distR="0" wp14:anchorId="3FB85A9C" wp14:editId="6C66880E">
            <wp:extent cx="2304288" cy="2573271"/>
            <wp:effectExtent l="152400" t="152400" r="363220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0255" cy="2591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AE4CA" w14:textId="77777777" w:rsidR="00F46A4F" w:rsidRDefault="00F46A4F" w:rsidP="00F46A4F">
      <w:pPr>
        <w:pStyle w:val="ListParagraph"/>
      </w:pPr>
    </w:p>
    <w:p w14:paraId="55C7E908" w14:textId="77777777" w:rsidR="00F46A4F" w:rsidRDefault="00F46A4F" w:rsidP="00F46A4F">
      <w:pPr>
        <w:pStyle w:val="ListParagraph"/>
      </w:pPr>
    </w:p>
    <w:p w14:paraId="7143B4F7" w14:textId="77777777" w:rsidR="00F46A4F" w:rsidRDefault="00F46A4F" w:rsidP="00970AE2">
      <w:r>
        <w:t xml:space="preserve">On the </w:t>
      </w:r>
      <w:r w:rsidRPr="00970AE2">
        <w:rPr>
          <w:rStyle w:val="SitecoreWindow"/>
        </w:rPr>
        <w:t>Report</w:t>
      </w:r>
      <w:r>
        <w:t xml:space="preserve"> page you can search</w:t>
      </w:r>
      <w:r w:rsidR="00970AE2">
        <w:t xml:space="preserve"> using the</w:t>
      </w:r>
      <w:r>
        <w:t xml:space="preserve"> f</w:t>
      </w:r>
      <w:r w:rsidR="00970AE2">
        <w:t xml:space="preserve">ields </w:t>
      </w:r>
      <w:r w:rsidR="00970AE2" w:rsidRPr="00970AE2">
        <w:rPr>
          <w:rStyle w:val="Emphasis"/>
        </w:rPr>
        <w:t>Name</w:t>
      </w:r>
      <w:r w:rsidR="00970AE2">
        <w:t xml:space="preserve">, </w:t>
      </w:r>
      <w:r w:rsidR="00970AE2" w:rsidRPr="00970AE2">
        <w:rPr>
          <w:rStyle w:val="Emphasis"/>
        </w:rPr>
        <w:t>Code</w:t>
      </w:r>
      <w:r w:rsidR="00970AE2">
        <w:t xml:space="preserve"> or </w:t>
      </w:r>
      <w:r w:rsidR="00970AE2" w:rsidRPr="00970AE2">
        <w:rPr>
          <w:rStyle w:val="Emphasis"/>
        </w:rPr>
        <w:t>Content Item</w:t>
      </w:r>
      <w:r w:rsidR="00970AE2">
        <w:t>, s</w:t>
      </w:r>
      <w:r>
        <w:t xml:space="preserve">ort </w:t>
      </w:r>
      <w:r w:rsidR="00970AE2">
        <w:t xml:space="preserve">the </w:t>
      </w:r>
      <w:r>
        <w:t>result</w:t>
      </w:r>
      <w:r w:rsidR="00970AE2">
        <w:t>s</w:t>
      </w:r>
      <w:r>
        <w:t xml:space="preserve"> by code, field or item. You can use quick sort by code options in Operations chunk</w:t>
      </w:r>
    </w:p>
    <w:p w14:paraId="4D82587F" w14:textId="77777777" w:rsidR="00F46A4F" w:rsidRDefault="00F46A4F" w:rsidP="00970AE2">
      <w:r>
        <w:t xml:space="preserve">You can download the report </w:t>
      </w:r>
      <w:r w:rsidR="00970AE2">
        <w:t>in the</w:t>
      </w:r>
      <w:r>
        <w:t xml:space="preserve"> </w:t>
      </w:r>
      <w:r w:rsidR="00970AE2">
        <w:t>.</w:t>
      </w:r>
      <w:r w:rsidRPr="00970AE2">
        <w:rPr>
          <w:rStyle w:val="SitecoreCodeChar"/>
        </w:rPr>
        <w:t>csv</w:t>
      </w:r>
      <w:r>
        <w:t xml:space="preserve"> format</w:t>
      </w:r>
      <w:r w:rsidR="00970AE2">
        <w:t>.</w:t>
      </w:r>
    </w:p>
    <w:p w14:paraId="1C89E837" w14:textId="77777777" w:rsidR="00F46A4F" w:rsidRDefault="00F46A4F" w:rsidP="00970AE2">
      <w:r w:rsidRPr="00970AE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412033" wp14:editId="0E7D2856">
            <wp:simplePos x="0" y="0"/>
            <wp:positionH relativeFrom="margin">
              <wp:posOffset>13335</wp:posOffset>
            </wp:positionH>
            <wp:positionV relativeFrom="page">
              <wp:posOffset>1009650</wp:posOffset>
            </wp:positionV>
            <wp:extent cx="3923665" cy="3520440"/>
            <wp:effectExtent l="0" t="0" r="635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E44EB" w14:textId="77777777" w:rsidR="00F46A4F" w:rsidRDefault="00F46A4F" w:rsidP="00970AE2">
      <w:r>
        <w:t xml:space="preserve">By default ELC checks </w:t>
      </w:r>
      <w:r w:rsidR="00970AE2">
        <w:t xml:space="preserve">the </w:t>
      </w:r>
      <w:r w:rsidRPr="00970AE2">
        <w:rPr>
          <w:rStyle w:val="Emphasis"/>
        </w:rPr>
        <w:t>General link</w:t>
      </w:r>
      <w:r>
        <w:t xml:space="preserve">, </w:t>
      </w:r>
      <w:r w:rsidRPr="00970AE2">
        <w:rPr>
          <w:rStyle w:val="Emphasis"/>
        </w:rPr>
        <w:t>link</w:t>
      </w:r>
      <w:r>
        <w:t xml:space="preserve"> and </w:t>
      </w:r>
      <w:r w:rsidRPr="00970AE2">
        <w:rPr>
          <w:rStyle w:val="Emphasis"/>
        </w:rPr>
        <w:t>Rich text</w:t>
      </w:r>
      <w:r>
        <w:t xml:space="preserve"> fields. You can change the list in the </w:t>
      </w:r>
      <w:proofErr w:type="spellStart"/>
      <w:r w:rsidRPr="00970AE2">
        <w:rPr>
          <w:rStyle w:val="SitecoreCodeChar"/>
        </w:rPr>
        <w:t>ExternalLinksChecker.config</w:t>
      </w:r>
      <w:proofErr w:type="spellEnd"/>
      <w:r>
        <w:t xml:space="preserve"> file</w:t>
      </w:r>
      <w:proofErr w:type="gramStart"/>
      <w:r w:rsidR="00970AE2">
        <w:t>,</w:t>
      </w:r>
      <w:r>
        <w:t xml:space="preserve"> </w:t>
      </w:r>
      <w:r w:rsidRPr="00956DC3">
        <w:t xml:space="preserve"> </w:t>
      </w:r>
      <w:r w:rsidRPr="00970AE2">
        <w:rPr>
          <w:rStyle w:val="SitecoreCodeChar"/>
        </w:rPr>
        <w:t>&lt;</w:t>
      </w:r>
      <w:proofErr w:type="spellStart"/>
      <w:proofErr w:type="gramEnd"/>
      <w:r w:rsidRPr="00970AE2">
        <w:rPr>
          <w:rStyle w:val="SitecoreCodeChar"/>
        </w:rPr>
        <w:t>FieldCheckTypes</w:t>
      </w:r>
      <w:proofErr w:type="spellEnd"/>
      <w:r w:rsidRPr="00970AE2">
        <w:rPr>
          <w:rStyle w:val="SitecoreCodeChar"/>
        </w:rPr>
        <w:t>&gt;</w:t>
      </w:r>
      <w:r>
        <w:t xml:space="preserve"> node. </w:t>
      </w:r>
      <w:r w:rsidR="003E68EE">
        <w:t>For more information on how t</w:t>
      </w:r>
      <w:r>
        <w:t>o exte</w:t>
      </w:r>
      <w:bookmarkStart w:id="4" w:name="OLE_LINK14"/>
      <w:bookmarkStart w:id="5" w:name="OLE_LINK15"/>
      <w:r w:rsidR="003E68EE">
        <w:t xml:space="preserve">nd the list read more in </w:t>
      </w:r>
      <w:bookmarkEnd w:id="4"/>
      <w:bookmarkEnd w:id="5"/>
      <w:r w:rsidR="003E68EE" w:rsidRPr="003E68EE">
        <w:rPr>
          <w:rStyle w:val="Emphasis"/>
        </w:rPr>
        <w:fldChar w:fldCharType="begin"/>
      </w:r>
      <w:r w:rsidR="003E68EE" w:rsidRPr="003E68EE">
        <w:rPr>
          <w:rStyle w:val="Emphasis"/>
        </w:rPr>
        <w:instrText xml:space="preserve"> REF _Ref407617524 \h </w:instrText>
      </w:r>
      <w:r w:rsidR="003E68EE">
        <w:rPr>
          <w:rStyle w:val="Emphasis"/>
        </w:rPr>
        <w:instrText xml:space="preserve"> \* MERGEFORMAT </w:instrText>
      </w:r>
      <w:r w:rsidR="003E68EE" w:rsidRPr="003E68EE">
        <w:rPr>
          <w:rStyle w:val="Emphasis"/>
        </w:rPr>
      </w:r>
      <w:r w:rsidR="003E68EE" w:rsidRPr="003E68EE">
        <w:rPr>
          <w:rStyle w:val="Emphasis"/>
        </w:rPr>
        <w:fldChar w:fldCharType="separate"/>
      </w:r>
      <w:r w:rsidR="003E68EE" w:rsidRPr="003E68EE">
        <w:rPr>
          <w:rStyle w:val="Emphasis"/>
        </w:rPr>
        <w:t>Add Custom Fields</w:t>
      </w:r>
      <w:r w:rsidR="003E68EE" w:rsidRPr="003E68EE">
        <w:rPr>
          <w:rStyle w:val="Emphasis"/>
        </w:rPr>
        <w:fldChar w:fldCharType="end"/>
      </w:r>
      <w:r>
        <w:t xml:space="preserve"> section.</w:t>
      </w:r>
    </w:p>
    <w:p w14:paraId="5FC6DB63" w14:textId="77777777" w:rsidR="00F46A4F" w:rsidRDefault="00F46A4F" w:rsidP="00F46A4F">
      <w:pPr>
        <w:pStyle w:val="ListParagraph"/>
      </w:pPr>
    </w:p>
    <w:p w14:paraId="6ADB5415" w14:textId="77777777" w:rsidR="00F46A4F" w:rsidRDefault="00F46A4F" w:rsidP="00F46A4F">
      <w:pPr>
        <w:pStyle w:val="Heading1"/>
      </w:pPr>
      <w:r>
        <w:lastRenderedPageBreak/>
        <w:t>Configuration</w:t>
      </w:r>
    </w:p>
    <w:p w14:paraId="7B3591C7" w14:textId="77777777" w:rsidR="00F46A4F" w:rsidRDefault="00F46A4F" w:rsidP="00EF4BAD">
      <w:pPr>
        <w:pStyle w:val="Heading3"/>
      </w:pPr>
      <w:bookmarkStart w:id="6" w:name="_Response_Codes"/>
      <w:bookmarkStart w:id="7" w:name="_Ref407630696"/>
      <w:bookmarkEnd w:id="6"/>
      <w:r w:rsidRPr="003E68EE">
        <w:t>Response Codes</w:t>
      </w:r>
      <w:bookmarkEnd w:id="7"/>
      <w:r w:rsidRPr="003E68EE">
        <w:t xml:space="preserve"> </w:t>
      </w:r>
    </w:p>
    <w:p w14:paraId="5B561753" w14:textId="57ADDC6D" w:rsidR="00F46A4F" w:rsidRPr="00274081" w:rsidRDefault="00F46A4F" w:rsidP="00274081">
      <w:r>
        <w:t>You can configure</w:t>
      </w:r>
      <w:r w:rsidR="00EF4BAD">
        <w:t>,</w:t>
      </w:r>
      <w:r>
        <w:t xml:space="preserve"> which </w:t>
      </w:r>
      <w:proofErr w:type="spellStart"/>
      <w:r w:rsidRPr="00274081">
        <w:rPr>
          <w:rStyle w:val="SitecoreCodeChar"/>
        </w:rPr>
        <w:t>httpResponse</w:t>
      </w:r>
      <w:proofErr w:type="spellEnd"/>
      <w:r>
        <w:t xml:space="preserve"> codes you want to display in the Report and what you want to see in the tooltip. By default </w:t>
      </w:r>
      <w:r w:rsidR="00274081">
        <w:t>ELC displays all responses. Y</w:t>
      </w:r>
      <w:r>
        <w:t xml:space="preserve">ou can disable it </w:t>
      </w:r>
      <w:r w:rsidR="00274081">
        <w:t>using</w:t>
      </w:r>
      <w:r>
        <w:t xml:space="preserve"> the </w:t>
      </w:r>
      <w:r w:rsidR="00274081" w:rsidRPr="00274081">
        <w:rPr>
          <w:rStyle w:val="SitecoreCodeChar"/>
        </w:rPr>
        <w:t>&lt;setting name="</w:t>
      </w:r>
      <w:bookmarkStart w:id="8" w:name="OLE_LINK11"/>
      <w:bookmarkStart w:id="9" w:name="OLE_LINK12"/>
      <w:proofErr w:type="spellStart"/>
      <w:r w:rsidR="00274081" w:rsidRPr="00274081">
        <w:rPr>
          <w:rStyle w:val="SitecoreCodeChar"/>
        </w:rPr>
        <w:t>ShowAllResults</w:t>
      </w:r>
      <w:bookmarkEnd w:id="8"/>
      <w:bookmarkEnd w:id="9"/>
      <w:proofErr w:type="spellEnd"/>
      <w:r w:rsidR="00274081" w:rsidRPr="00274081">
        <w:rPr>
          <w:rStyle w:val="SitecoreCodeChar"/>
        </w:rPr>
        <w:t>" value="true"/&gt;</w:t>
      </w:r>
      <w:r>
        <w:t xml:space="preserve"> setting: </w:t>
      </w:r>
    </w:p>
    <w:p w14:paraId="081F19A7" w14:textId="5B1970E2" w:rsidR="00F46A4F" w:rsidRDefault="00F46A4F" w:rsidP="00F46A4F">
      <w:r>
        <w:t>If</w:t>
      </w:r>
      <w:r w:rsidR="00274081">
        <w:t xml:space="preserve"> the </w:t>
      </w:r>
      <w:proofErr w:type="spellStart"/>
      <w:r w:rsidR="00274081" w:rsidRPr="00274081">
        <w:rPr>
          <w:rStyle w:val="SitecoreCodeChar"/>
        </w:rPr>
        <w:t>ShallAllResults</w:t>
      </w:r>
      <w:proofErr w:type="spellEnd"/>
      <w:r>
        <w:t xml:space="preserve"> setting is set to false</w:t>
      </w:r>
      <w:r w:rsidR="00274081">
        <w:t>,</w:t>
      </w:r>
      <w:r>
        <w:t xml:space="preserve"> ELC show</w:t>
      </w:r>
      <w:r w:rsidR="00274081">
        <w:t>s</w:t>
      </w:r>
      <w:r>
        <w:t xml:space="preserve"> only codes defined under the </w:t>
      </w:r>
      <w:proofErr w:type="spellStart"/>
      <w:r w:rsidRPr="00274081">
        <w:rPr>
          <w:rStyle w:val="SitecoreCodeChar"/>
        </w:rPr>
        <w:t>HttpStatusCodeFolder</w:t>
      </w:r>
      <w:proofErr w:type="spellEnd"/>
      <w:r>
        <w:t xml:space="preserve">. By default it is </w:t>
      </w:r>
      <w:r w:rsidR="00274081">
        <w:t xml:space="preserve">the </w:t>
      </w:r>
      <w:r w:rsidR="00274081" w:rsidRPr="00274081">
        <w:rPr>
          <w:rStyle w:val="SitecoreCodeChar"/>
        </w:rPr>
        <w:t>/</w:t>
      </w:r>
      <w:proofErr w:type="spellStart"/>
      <w:r w:rsidRPr="00274081">
        <w:rPr>
          <w:rStyle w:val="SitecoreCodeChar"/>
        </w:rPr>
        <w:t>sitecore</w:t>
      </w:r>
      <w:proofErr w:type="spellEnd"/>
      <w:r w:rsidRPr="00274081">
        <w:rPr>
          <w:rStyle w:val="SitecoreCodeChar"/>
        </w:rPr>
        <w:t>/system/Modules/</w:t>
      </w:r>
      <w:proofErr w:type="spellStart"/>
      <w:r w:rsidRPr="00274081">
        <w:rPr>
          <w:rStyle w:val="SitecoreCodeChar"/>
        </w:rPr>
        <w:t>ExternalLinksChecker</w:t>
      </w:r>
      <w:proofErr w:type="spellEnd"/>
      <w:r w:rsidRPr="00274081">
        <w:rPr>
          <w:rStyle w:val="SitecoreCodeChar"/>
        </w:rPr>
        <w:t>/Codes</w:t>
      </w:r>
      <w:r>
        <w:t xml:space="preserve"> folder in master database, but you can change it using the </w:t>
      </w:r>
      <w:r w:rsidR="00274081" w:rsidRPr="00274081">
        <w:rPr>
          <w:rStyle w:val="SitecoreCodeChar"/>
        </w:rPr>
        <w:t>&lt;setting name="</w:t>
      </w:r>
      <w:bookmarkStart w:id="10" w:name="OLE_LINK1"/>
      <w:bookmarkStart w:id="11" w:name="OLE_LINK2"/>
      <w:proofErr w:type="spellStart"/>
      <w:r w:rsidR="00274081" w:rsidRPr="00274081">
        <w:rPr>
          <w:rStyle w:val="SitecoreCodeChar"/>
        </w:rPr>
        <w:t>HttpStatusCodeFolder</w:t>
      </w:r>
      <w:bookmarkEnd w:id="10"/>
      <w:bookmarkEnd w:id="11"/>
      <w:proofErr w:type="spellEnd"/>
      <w:r w:rsidR="00274081" w:rsidRPr="00274081">
        <w:rPr>
          <w:rStyle w:val="SitecoreCodeChar"/>
        </w:rPr>
        <w:t>" value</w:t>
      </w:r>
      <w:bookmarkStart w:id="12" w:name="OLE_LINK3"/>
      <w:bookmarkStart w:id="13" w:name="OLE_LINK4"/>
      <w:r w:rsidR="00274081" w:rsidRPr="00274081">
        <w:rPr>
          <w:rStyle w:val="SitecoreCodeChar"/>
        </w:rPr>
        <w:t>="/</w:t>
      </w:r>
      <w:proofErr w:type="spellStart"/>
      <w:r w:rsidR="00274081" w:rsidRPr="00274081">
        <w:rPr>
          <w:rStyle w:val="SitecoreCodeChar"/>
        </w:rPr>
        <w:t>sitecore</w:t>
      </w:r>
      <w:proofErr w:type="spellEnd"/>
      <w:r w:rsidR="00274081" w:rsidRPr="00274081">
        <w:rPr>
          <w:rStyle w:val="SitecoreCodeChar"/>
        </w:rPr>
        <w:t>/system/Modules/</w:t>
      </w:r>
      <w:proofErr w:type="spellStart"/>
      <w:r w:rsidR="00274081" w:rsidRPr="00274081">
        <w:rPr>
          <w:rStyle w:val="SitecoreCodeChar"/>
        </w:rPr>
        <w:t>ExternalLinksChecker</w:t>
      </w:r>
      <w:proofErr w:type="spellEnd"/>
      <w:r w:rsidR="00274081" w:rsidRPr="00274081">
        <w:rPr>
          <w:rStyle w:val="SitecoreCodeChar"/>
        </w:rPr>
        <w:t>/Codes</w:t>
      </w:r>
      <w:bookmarkEnd w:id="12"/>
      <w:bookmarkEnd w:id="13"/>
      <w:r w:rsidR="00274081" w:rsidRPr="00274081">
        <w:rPr>
          <w:rStyle w:val="SitecoreCodeChar"/>
        </w:rPr>
        <w:t>"/&gt;</w:t>
      </w:r>
      <w:r w:rsidR="00274081">
        <w:t xml:space="preserve"> setting.</w:t>
      </w:r>
    </w:p>
    <w:p w14:paraId="2C27C5C7" w14:textId="62700976" w:rsidR="00F46A4F" w:rsidRDefault="00274081" w:rsidP="00F46A4F">
      <w:r>
        <w:t>You must name the c</w:t>
      </w:r>
      <w:r w:rsidR="00F46A4F">
        <w:t xml:space="preserve">ode item by </w:t>
      </w:r>
      <w:r>
        <w:t xml:space="preserve">the </w:t>
      </w:r>
      <w:r w:rsidR="00F46A4F">
        <w:t>code number</w:t>
      </w:r>
      <w:r>
        <w:t>. The item</w:t>
      </w:r>
      <w:r w:rsidR="00F46A4F">
        <w:t xml:space="preserve"> contains two fields: </w:t>
      </w:r>
    </w:p>
    <w:p w14:paraId="0CDB4048" w14:textId="77777777" w:rsidR="00F46A4F" w:rsidRDefault="00F46A4F" w:rsidP="00274081">
      <w:pPr>
        <w:pStyle w:val="SitecoreBulletedList"/>
      </w:pPr>
      <w:r>
        <w:t xml:space="preserve">Code (string code equivalent) </w:t>
      </w:r>
    </w:p>
    <w:p w14:paraId="523DCD97" w14:textId="77777777" w:rsidR="00F46A4F" w:rsidRDefault="00F46A4F" w:rsidP="00274081">
      <w:pPr>
        <w:pStyle w:val="SitecoreBulletLast"/>
      </w:pPr>
      <w:r>
        <w:t>Description (tool tip code description)</w:t>
      </w:r>
    </w:p>
    <w:p w14:paraId="5D909A50" w14:textId="424B0F08" w:rsidR="00F46A4F" w:rsidRDefault="00F46A4F" w:rsidP="00F46A4F">
      <w:r w:rsidRPr="00EB0B75">
        <w:rPr>
          <w:noProof/>
        </w:rPr>
        <w:drawing>
          <wp:inline distT="0" distB="0" distL="0" distR="0" wp14:anchorId="72811C9E" wp14:editId="5C670FB4">
            <wp:extent cx="5239512" cy="2423160"/>
            <wp:effectExtent l="152400" t="152400" r="361315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242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4" w:name="_Target_Databases"/>
      <w:bookmarkEnd w:id="14"/>
      <w:r w:rsidRPr="00274081">
        <w:rPr>
          <w:rStyle w:val="Heading3Char"/>
        </w:rPr>
        <w:t>Target Databases</w:t>
      </w:r>
    </w:p>
    <w:p w14:paraId="469E0A58" w14:textId="1405240A" w:rsidR="00F46A4F" w:rsidRDefault="00F46A4F" w:rsidP="00F46A4F">
      <w:r>
        <w:t>You can configure which databases are available for selecting in</w:t>
      </w:r>
      <w:r w:rsidR="00274081">
        <w:t xml:space="preserve"> the</w:t>
      </w:r>
      <w:r>
        <w:t xml:space="preserve"> Wizard. All target databases are defined as items in the </w:t>
      </w:r>
      <w:proofErr w:type="spellStart"/>
      <w:r w:rsidRPr="00274081">
        <w:rPr>
          <w:rStyle w:val="SitecoreCodeChar"/>
        </w:rPr>
        <w:t>SourceDatabasesRoot</w:t>
      </w:r>
      <w:proofErr w:type="spellEnd"/>
      <w:r>
        <w:t xml:space="preserve"> folder, which is the </w:t>
      </w:r>
      <w:r w:rsidRPr="00274081">
        <w:rPr>
          <w:rStyle w:val="SitecoreCodeChar"/>
        </w:rPr>
        <w:t>/</w:t>
      </w:r>
      <w:proofErr w:type="spellStart"/>
      <w:r w:rsidRPr="00274081">
        <w:rPr>
          <w:rStyle w:val="SitecoreCodeChar"/>
        </w:rPr>
        <w:t>sitecore</w:t>
      </w:r>
      <w:proofErr w:type="spellEnd"/>
      <w:r w:rsidRPr="00274081">
        <w:rPr>
          <w:rStyle w:val="SitecoreCodeChar"/>
        </w:rPr>
        <w:t>/system/Modules/</w:t>
      </w:r>
      <w:proofErr w:type="spellStart"/>
      <w:r w:rsidRPr="00274081">
        <w:rPr>
          <w:rStyle w:val="SitecoreCodeChar"/>
        </w:rPr>
        <w:t>ExternalLinksChecker</w:t>
      </w:r>
      <w:proofErr w:type="spellEnd"/>
      <w:r w:rsidRPr="00274081">
        <w:rPr>
          <w:rStyle w:val="SitecoreCodeChar"/>
        </w:rPr>
        <w:t>/</w:t>
      </w:r>
      <w:proofErr w:type="spellStart"/>
      <w:r w:rsidRPr="00274081">
        <w:rPr>
          <w:rStyle w:val="SitecoreCodeChar"/>
        </w:rPr>
        <w:t>SourceDatabases</w:t>
      </w:r>
      <w:proofErr w:type="spellEnd"/>
      <w:r>
        <w:t xml:space="preserve"> folder in </w:t>
      </w:r>
      <w:r w:rsidR="00274081">
        <w:t>the M</w:t>
      </w:r>
      <w:r>
        <w:t xml:space="preserve">aster database by default. You can change the folder path in </w:t>
      </w:r>
      <w:r w:rsidR="00274081">
        <w:t xml:space="preserve">the </w:t>
      </w:r>
      <w:r>
        <w:t>config</w:t>
      </w:r>
      <w:r w:rsidR="00274081">
        <w:t>uration</w:t>
      </w:r>
      <w:r>
        <w:t xml:space="preserve"> file </w:t>
      </w:r>
      <w:r w:rsidR="00274081">
        <w:t>using</w:t>
      </w:r>
      <w:r>
        <w:t xml:space="preserve"> the </w:t>
      </w:r>
      <w:r w:rsidR="00274081" w:rsidRPr="00274081">
        <w:rPr>
          <w:rStyle w:val="SitecoreCodeChar"/>
        </w:rPr>
        <w:t>&lt;setting name="</w:t>
      </w:r>
      <w:bookmarkStart w:id="15" w:name="OLE_LINK8"/>
      <w:proofErr w:type="spellStart"/>
      <w:r w:rsidR="00274081" w:rsidRPr="00274081">
        <w:rPr>
          <w:rStyle w:val="SitecoreCodeChar"/>
        </w:rPr>
        <w:t>SourceDatabasesRoot</w:t>
      </w:r>
      <w:bookmarkEnd w:id="15"/>
      <w:proofErr w:type="spellEnd"/>
      <w:r w:rsidR="00274081" w:rsidRPr="00274081">
        <w:rPr>
          <w:rStyle w:val="SitecoreCodeChar"/>
        </w:rPr>
        <w:t>" value="/sitecore/system/Modules/ExternalLinksChecker/SourceDatabases"/&gt;</w:t>
      </w:r>
      <w:r>
        <w:t xml:space="preserve"> setting: </w:t>
      </w:r>
    </w:p>
    <w:p w14:paraId="37FFA37E" w14:textId="77777777" w:rsidR="00F46A4F" w:rsidRDefault="00F46A4F" w:rsidP="00F46A4F">
      <w:r>
        <w:t xml:space="preserve">The target database item contains two fields: </w:t>
      </w:r>
    </w:p>
    <w:p w14:paraId="652FE439" w14:textId="77777777" w:rsidR="00F46A4F" w:rsidRPr="00274081" w:rsidRDefault="00F46A4F" w:rsidP="00F46A4F">
      <w:pPr>
        <w:pStyle w:val="ListParagraph"/>
        <w:numPr>
          <w:ilvl w:val="0"/>
          <w:numId w:val="41"/>
        </w:numPr>
        <w:spacing w:before="0" w:after="120" w:line="264" w:lineRule="auto"/>
        <w:rPr>
          <w:rStyle w:val="Emphasis"/>
        </w:rPr>
      </w:pPr>
      <w:proofErr w:type="spellStart"/>
      <w:r w:rsidRPr="00274081">
        <w:rPr>
          <w:rStyle w:val="Emphasis"/>
        </w:rPr>
        <w:t>DatabaseName</w:t>
      </w:r>
      <w:proofErr w:type="spellEnd"/>
    </w:p>
    <w:p w14:paraId="79535B89" w14:textId="24445652" w:rsidR="00F46A4F" w:rsidRDefault="00F46A4F" w:rsidP="00F46A4F">
      <w:pPr>
        <w:pStyle w:val="ListParagraph"/>
        <w:numPr>
          <w:ilvl w:val="0"/>
          <w:numId w:val="41"/>
        </w:numPr>
        <w:spacing w:before="0" w:after="120" w:line="264" w:lineRule="auto"/>
      </w:pPr>
      <w:r w:rsidRPr="00274081">
        <w:rPr>
          <w:rStyle w:val="Emphasis"/>
        </w:rPr>
        <w:t>Root</w:t>
      </w:r>
      <w:r>
        <w:t xml:space="preserve"> (defines </w:t>
      </w:r>
      <w:r w:rsidR="00274081">
        <w:t xml:space="preserve">a </w:t>
      </w:r>
      <w:r>
        <w:t>default root item for the current target database)</w:t>
      </w:r>
    </w:p>
    <w:p w14:paraId="0DEB8824" w14:textId="77777777" w:rsidR="00F46A4F" w:rsidRDefault="00F46A4F" w:rsidP="00F46A4F">
      <w:pPr>
        <w:pStyle w:val="ListParagraph"/>
      </w:pPr>
    </w:p>
    <w:p w14:paraId="6897E4E5" w14:textId="6CB05497" w:rsidR="00F46A4F" w:rsidRDefault="00F46A4F" w:rsidP="00274081">
      <w:pPr>
        <w:pStyle w:val="Heading3"/>
      </w:pPr>
      <w:r>
        <w:lastRenderedPageBreak/>
        <w:t>Configuration Settings</w:t>
      </w:r>
    </w:p>
    <w:p w14:paraId="62C42D1E" w14:textId="59416A2C" w:rsidR="00274081" w:rsidRDefault="00F46A4F" w:rsidP="00274081">
      <w:r>
        <w:t xml:space="preserve">You can configure most ECL </w:t>
      </w:r>
      <w:r w:rsidR="00274081">
        <w:t>settings</w:t>
      </w:r>
      <w:r>
        <w:t xml:space="preserve"> in</w:t>
      </w:r>
      <w:r w:rsidR="00274081">
        <w:t xml:space="preserve"> the</w:t>
      </w:r>
      <w:r>
        <w:t xml:space="preserve"> </w:t>
      </w:r>
      <w:proofErr w:type="spellStart"/>
      <w:r w:rsidRPr="00274081">
        <w:rPr>
          <w:rStyle w:val="SitecoreCodeChar"/>
        </w:rPr>
        <w:t>ExternalLinksChecker.config</w:t>
      </w:r>
      <w:proofErr w:type="spellEnd"/>
      <w:r>
        <w:t xml:space="preserve"> fil</w:t>
      </w:r>
      <w:r w:rsidR="00274081">
        <w:t>e. Here some of main settings:</w:t>
      </w:r>
    </w:p>
    <w:p w14:paraId="211CAD6C" w14:textId="3D92ED88" w:rsidR="00F46A4F" w:rsidRDefault="00F46A4F" w:rsidP="00274081">
      <w:pPr>
        <w:pStyle w:val="SitecoreListHeading"/>
      </w:pPr>
      <w:proofErr w:type="spellStart"/>
      <w:r w:rsidRPr="00B00205">
        <w:t>DefaultSettingDatabase</w:t>
      </w:r>
      <w:proofErr w:type="spellEnd"/>
    </w:p>
    <w:p w14:paraId="6435BAE2" w14:textId="03183AE1" w:rsidR="00F46A4F" w:rsidRDefault="00274081" w:rsidP="00F46A4F">
      <w:bookmarkStart w:id="16" w:name="OLE_LINK5"/>
      <w:r>
        <w:t xml:space="preserve">The </w:t>
      </w:r>
      <w:proofErr w:type="spellStart"/>
      <w:r w:rsidR="00F46A4F" w:rsidRPr="00274081">
        <w:rPr>
          <w:rStyle w:val="SitecoreCodeChar"/>
        </w:rPr>
        <w:t>DefaultSettingDatabase</w:t>
      </w:r>
      <w:proofErr w:type="spellEnd"/>
      <w:r w:rsidR="00F46A4F">
        <w:t xml:space="preserve"> setting defines </w:t>
      </w:r>
      <w:r>
        <w:t xml:space="preserve">the </w:t>
      </w:r>
      <w:r w:rsidR="00F46A4F">
        <w:t xml:space="preserve">database name where response codes and target databases are stored.  By default it is </w:t>
      </w:r>
      <w:r>
        <w:t>the M</w:t>
      </w:r>
      <w:r w:rsidR="00F46A4F">
        <w:t>aster database.</w:t>
      </w:r>
    </w:p>
    <w:bookmarkEnd w:id="16"/>
    <w:p w14:paraId="7C4F6835" w14:textId="77777777" w:rsidR="00F46A4F" w:rsidRPr="00B00205" w:rsidRDefault="00F46A4F" w:rsidP="00274081">
      <w:pPr>
        <w:pStyle w:val="SitecoreCode"/>
      </w:pPr>
      <w:r w:rsidRPr="00B00205">
        <w:t>&lt;setting name="</w:t>
      </w:r>
      <w:proofErr w:type="spellStart"/>
      <w:r w:rsidRPr="00B00205">
        <w:t>DefaultSettingDatabase</w:t>
      </w:r>
      <w:proofErr w:type="spellEnd"/>
      <w:r w:rsidRPr="00B00205">
        <w:t>" value="master"/&gt;</w:t>
      </w:r>
    </w:p>
    <w:p w14:paraId="609AA413" w14:textId="2CD2400F" w:rsidR="00F46A4F" w:rsidRDefault="00F46A4F" w:rsidP="00274081">
      <w:pPr>
        <w:pStyle w:val="SitecoreListHeading"/>
      </w:pPr>
      <w:proofErr w:type="spellStart"/>
      <w:r w:rsidRPr="003677EE">
        <w:t>HttpWebRequest.Timeout</w:t>
      </w:r>
      <w:proofErr w:type="spellEnd"/>
    </w:p>
    <w:p w14:paraId="24D0584F" w14:textId="18F03B2B" w:rsidR="00F46A4F" w:rsidRDefault="00274081" w:rsidP="00F46A4F">
      <w:r>
        <w:t xml:space="preserve">The </w:t>
      </w:r>
      <w:proofErr w:type="spellStart"/>
      <w:r w:rsidR="00F46A4F" w:rsidRPr="00274081">
        <w:rPr>
          <w:rStyle w:val="SitecoreCodeChar"/>
        </w:rPr>
        <w:t>HttpWebRequest.Timeout</w:t>
      </w:r>
      <w:proofErr w:type="spellEnd"/>
      <w:r w:rsidR="00F46A4F">
        <w:t xml:space="preserve"> setting defines timeout for the link request in milliseconds.  By default it is 8000.</w:t>
      </w:r>
    </w:p>
    <w:p w14:paraId="67D89BB9" w14:textId="77777777" w:rsidR="00F46A4F" w:rsidRDefault="00F46A4F" w:rsidP="00274081">
      <w:pPr>
        <w:pStyle w:val="SitecoreCode"/>
      </w:pPr>
      <w:r w:rsidRPr="003677EE">
        <w:t>&lt;setting name="</w:t>
      </w:r>
      <w:bookmarkStart w:id="17" w:name="OLE_LINK6"/>
      <w:bookmarkStart w:id="18" w:name="OLE_LINK7"/>
      <w:proofErr w:type="spellStart"/>
      <w:r w:rsidRPr="003677EE">
        <w:t>HttpWebRequest.Timeout</w:t>
      </w:r>
      <w:bookmarkEnd w:id="17"/>
      <w:bookmarkEnd w:id="18"/>
      <w:proofErr w:type="spellEnd"/>
      <w:r w:rsidRPr="003677EE">
        <w:t>" value="8000"/&gt;</w:t>
      </w:r>
    </w:p>
    <w:p w14:paraId="1B4C07ED" w14:textId="77777777" w:rsidR="00F46A4F" w:rsidRDefault="00F46A4F" w:rsidP="00274081">
      <w:pPr>
        <w:pStyle w:val="SitecoreListHeading"/>
      </w:pPr>
      <w:proofErr w:type="spellStart"/>
      <w:r>
        <w:t>CheckerThreadPriority</w:t>
      </w:r>
      <w:proofErr w:type="spellEnd"/>
    </w:p>
    <w:p w14:paraId="6CDB5101" w14:textId="77777777" w:rsidR="00F46A4F" w:rsidRDefault="00F46A4F" w:rsidP="00F46A4F">
      <w:r>
        <w:t>The thread priority of checker jobs.</w:t>
      </w:r>
    </w:p>
    <w:p w14:paraId="34BF778B" w14:textId="531AB18B" w:rsidR="00F46A4F" w:rsidRDefault="00F46A4F" w:rsidP="00F46A4F">
      <w:r>
        <w:t xml:space="preserve">Valid values: </w:t>
      </w:r>
      <w:r w:rsidRPr="00274081">
        <w:rPr>
          <w:rStyle w:val="Emphasis"/>
        </w:rPr>
        <w:t>Lowest</w:t>
      </w:r>
      <w:r>
        <w:t xml:space="preserve">, </w:t>
      </w:r>
      <w:proofErr w:type="spellStart"/>
      <w:r w:rsidRPr="00274081">
        <w:rPr>
          <w:rStyle w:val="Emphasis"/>
        </w:rPr>
        <w:t>BelowNormal</w:t>
      </w:r>
      <w:proofErr w:type="spellEnd"/>
      <w:r>
        <w:t xml:space="preserve">, </w:t>
      </w:r>
      <w:r w:rsidRPr="00274081">
        <w:rPr>
          <w:rStyle w:val="Emphasis"/>
        </w:rPr>
        <w:t>Normal</w:t>
      </w:r>
      <w:r>
        <w:t xml:space="preserve">, </w:t>
      </w:r>
      <w:proofErr w:type="spellStart"/>
      <w:r w:rsidRPr="00274081">
        <w:rPr>
          <w:rStyle w:val="Emphasis"/>
        </w:rPr>
        <w:t>AboveNormal</w:t>
      </w:r>
      <w:proofErr w:type="spellEnd"/>
      <w:r>
        <w:t xml:space="preserve">, </w:t>
      </w:r>
      <w:r w:rsidRPr="00274081">
        <w:rPr>
          <w:rStyle w:val="Emphasis"/>
        </w:rPr>
        <w:t>Highest</w:t>
      </w:r>
      <w:r w:rsidR="00274081">
        <w:t>.</w:t>
      </w:r>
    </w:p>
    <w:p w14:paraId="3059E3CB" w14:textId="77777777" w:rsidR="00F46A4F" w:rsidRDefault="00F46A4F" w:rsidP="00F46A4F">
      <w:r>
        <w:t xml:space="preserve">Default value: </w:t>
      </w:r>
      <w:proofErr w:type="spellStart"/>
      <w:r w:rsidRPr="00274081">
        <w:rPr>
          <w:rStyle w:val="Emphasis"/>
        </w:rPr>
        <w:t>BelowNormal</w:t>
      </w:r>
      <w:proofErr w:type="spellEnd"/>
    </w:p>
    <w:p w14:paraId="1280A37E" w14:textId="77777777" w:rsidR="00F46A4F" w:rsidRDefault="00F46A4F" w:rsidP="00274081">
      <w:pPr>
        <w:pStyle w:val="SitecoreListHeading"/>
      </w:pPr>
      <w:proofErr w:type="spellStart"/>
      <w:r w:rsidRPr="00A65C81">
        <w:t>SourceDatabasesRoot</w:t>
      </w:r>
      <w:proofErr w:type="spellEnd"/>
    </w:p>
    <w:p w14:paraId="41DF269A" w14:textId="347E76F3" w:rsidR="00F46A4F" w:rsidRDefault="00274081" w:rsidP="00F46A4F">
      <w:bookmarkStart w:id="19" w:name="OLE_LINK9"/>
      <w:bookmarkStart w:id="20" w:name="OLE_LINK10"/>
      <w:r>
        <w:t>For more about this</w:t>
      </w:r>
      <w:r w:rsidR="00F46A4F">
        <w:t xml:space="preserve"> setting</w:t>
      </w:r>
      <w:r>
        <w:t>, see the</w:t>
      </w:r>
      <w:r w:rsidR="00F46A4F">
        <w:t xml:space="preserve"> </w:t>
      </w:r>
      <w:commentRangeStart w:id="21"/>
      <w:r w:rsidR="00F46A4F" w:rsidRPr="00274081">
        <w:fldChar w:fldCharType="begin"/>
      </w:r>
      <w:r w:rsidR="00F46A4F" w:rsidRPr="00274081">
        <w:instrText xml:space="preserve"> HYPERLINK \l "_Target_Databases" </w:instrText>
      </w:r>
      <w:r w:rsidR="00F46A4F" w:rsidRPr="00274081">
        <w:fldChar w:fldCharType="separate"/>
      </w:r>
      <w:r w:rsidR="00F46A4F" w:rsidRPr="00274081">
        <w:rPr>
          <w:rStyle w:val="Hyperlink"/>
          <w:u w:val="none"/>
        </w:rPr>
        <w:t>Target Database</w:t>
      </w:r>
      <w:r w:rsidR="00F46A4F" w:rsidRPr="00274081">
        <w:fldChar w:fldCharType="end"/>
      </w:r>
      <w:commentRangeEnd w:id="21"/>
      <w:r w:rsidR="00E813DE">
        <w:rPr>
          <w:rStyle w:val="CommentReference"/>
          <w:lang w:val="en-GB"/>
        </w:rPr>
        <w:commentReference w:id="21"/>
      </w:r>
      <w:r w:rsidR="004D11B1">
        <w:rPr>
          <w:rStyle w:val="CommentReference"/>
          <w:lang w:val="en-GB"/>
        </w:rPr>
        <w:t>s</w:t>
      </w:r>
      <w:r w:rsidR="00F46A4F">
        <w:t xml:space="preserve"> section</w:t>
      </w:r>
      <w:r>
        <w:t>.</w:t>
      </w:r>
    </w:p>
    <w:bookmarkEnd w:id="19"/>
    <w:bookmarkEnd w:id="20"/>
    <w:p w14:paraId="3D10490B" w14:textId="4DF3209D" w:rsidR="00F46A4F" w:rsidRPr="00F51FD6" w:rsidRDefault="00F46A4F" w:rsidP="00E813DE">
      <w:pPr>
        <w:pStyle w:val="SitecoreListHeading"/>
      </w:pPr>
      <w:proofErr w:type="spellStart"/>
      <w:r>
        <w:t>SourceDatabaseTemplateID</w:t>
      </w:r>
      <w:proofErr w:type="spellEnd"/>
    </w:p>
    <w:p w14:paraId="34CEF6AD" w14:textId="7296471C" w:rsidR="00F46A4F" w:rsidRDefault="00E813DE" w:rsidP="00F46A4F">
      <w:r>
        <w:t>This is the</w:t>
      </w:r>
      <w:r w:rsidR="00F46A4F">
        <w:t xml:space="preserve"> </w:t>
      </w:r>
      <w:proofErr w:type="spellStart"/>
      <w:r w:rsidR="00F46A4F">
        <w:t>guid</w:t>
      </w:r>
      <w:proofErr w:type="spellEnd"/>
      <w:r w:rsidR="00F46A4F">
        <w:t xml:space="preserve"> of the default template for source database items (stored under </w:t>
      </w:r>
      <w:r w:rsidR="00F46A4F" w:rsidRPr="00E813DE">
        <w:rPr>
          <w:rStyle w:val="SitecoreCodeChar"/>
        </w:rPr>
        <w:t>/</w:t>
      </w:r>
      <w:proofErr w:type="spellStart"/>
      <w:r w:rsidR="00F46A4F" w:rsidRPr="00E813DE">
        <w:rPr>
          <w:rStyle w:val="SitecoreCodeChar"/>
        </w:rPr>
        <w:t>sitecore</w:t>
      </w:r>
      <w:proofErr w:type="spellEnd"/>
      <w:r w:rsidR="00F46A4F" w:rsidRPr="00E813DE">
        <w:rPr>
          <w:rStyle w:val="SitecoreCodeChar"/>
        </w:rPr>
        <w:t>/system/Modules/</w:t>
      </w:r>
      <w:proofErr w:type="spellStart"/>
      <w:r w:rsidR="00F46A4F" w:rsidRPr="00E813DE">
        <w:rPr>
          <w:rStyle w:val="SitecoreCodeChar"/>
        </w:rPr>
        <w:t>ExternalLinksChecker</w:t>
      </w:r>
      <w:proofErr w:type="spellEnd"/>
      <w:r w:rsidR="00F46A4F" w:rsidRPr="00E813DE">
        <w:rPr>
          <w:rStyle w:val="SitecoreCodeChar"/>
        </w:rPr>
        <w:t>/</w:t>
      </w:r>
      <w:proofErr w:type="spellStart"/>
      <w:r w:rsidR="00F46A4F" w:rsidRPr="00E813DE">
        <w:rPr>
          <w:rStyle w:val="SitecoreCodeChar"/>
        </w:rPr>
        <w:t>SourceDatabases</w:t>
      </w:r>
      <w:proofErr w:type="spellEnd"/>
      <w:r w:rsidR="00F46A4F" w:rsidRPr="00E813DE">
        <w:rPr>
          <w:rStyle w:val="SitecoreCodeChar"/>
        </w:rPr>
        <w:t>/</w:t>
      </w:r>
      <w:r w:rsidR="00F46A4F">
        <w:t>).</w:t>
      </w:r>
    </w:p>
    <w:p w14:paraId="2F0A4D76" w14:textId="2ED48D74" w:rsidR="00F46A4F" w:rsidRPr="00F51FD6" w:rsidRDefault="00F46A4F" w:rsidP="00E813DE">
      <w:pPr>
        <w:pStyle w:val="SitecoreListHeading"/>
      </w:pPr>
      <w:proofErr w:type="spellStart"/>
      <w:r>
        <w:t>SourceRootItem</w:t>
      </w:r>
      <w:proofErr w:type="spellEnd"/>
    </w:p>
    <w:p w14:paraId="394A71AB" w14:textId="439E5E94" w:rsidR="00F46A4F" w:rsidRDefault="00E813DE" w:rsidP="00F46A4F">
      <w:r>
        <w:t>This is the</w:t>
      </w:r>
      <w:r w:rsidR="00F46A4F">
        <w:t xml:space="preserve"> path to the default </w:t>
      </w:r>
      <w:r w:rsidR="00F46A4F" w:rsidRPr="00E813DE">
        <w:rPr>
          <w:rStyle w:val="Emphasis"/>
        </w:rPr>
        <w:t>Root</w:t>
      </w:r>
      <w:r w:rsidR="00F46A4F">
        <w:t xml:space="preserve"> Item. </w:t>
      </w:r>
      <w:r>
        <w:t>It c</w:t>
      </w:r>
      <w:r w:rsidR="00F46A4F">
        <w:t xml:space="preserve">an be changed in </w:t>
      </w:r>
      <w:r>
        <w:t>the</w:t>
      </w:r>
      <w:r w:rsidR="00F46A4F">
        <w:t xml:space="preserve"> appropriate </w:t>
      </w:r>
      <w:r w:rsidR="00F46A4F" w:rsidRPr="00E813DE">
        <w:rPr>
          <w:rStyle w:val="SitecoreCodeChar"/>
        </w:rPr>
        <w:t>/</w:t>
      </w:r>
      <w:proofErr w:type="spellStart"/>
      <w:r w:rsidR="00F46A4F" w:rsidRPr="00E813DE">
        <w:rPr>
          <w:rStyle w:val="SitecoreCodeChar"/>
        </w:rPr>
        <w:t>sitecore</w:t>
      </w:r>
      <w:proofErr w:type="spellEnd"/>
      <w:r w:rsidR="00F46A4F" w:rsidRPr="00E813DE">
        <w:rPr>
          <w:rStyle w:val="SitecoreCodeChar"/>
        </w:rPr>
        <w:t>/system/Modules/</w:t>
      </w:r>
      <w:proofErr w:type="spellStart"/>
      <w:r w:rsidR="00F46A4F" w:rsidRPr="00E813DE">
        <w:rPr>
          <w:rStyle w:val="SitecoreCodeChar"/>
        </w:rPr>
        <w:t>ExternalLinksChecker</w:t>
      </w:r>
      <w:proofErr w:type="spellEnd"/>
      <w:r w:rsidR="00F46A4F" w:rsidRPr="00E813DE">
        <w:rPr>
          <w:rStyle w:val="SitecoreCodeChar"/>
        </w:rPr>
        <w:t>/</w:t>
      </w:r>
      <w:proofErr w:type="spellStart"/>
      <w:r w:rsidR="00F46A4F" w:rsidRPr="00E813DE">
        <w:rPr>
          <w:rStyle w:val="SitecoreCodeChar"/>
        </w:rPr>
        <w:t>SourceDatabases</w:t>
      </w:r>
      <w:proofErr w:type="spellEnd"/>
      <w:r w:rsidR="00F46A4F" w:rsidRPr="00E813DE">
        <w:rPr>
          <w:rStyle w:val="SitecoreCodeChar"/>
        </w:rPr>
        <w:t>/</w:t>
      </w:r>
      <w:r w:rsidR="00F46A4F">
        <w:t xml:space="preserve"> database item</w:t>
      </w:r>
    </w:p>
    <w:p w14:paraId="77F77C18" w14:textId="2D9F3613" w:rsidR="00F46A4F" w:rsidRDefault="00F46A4F" w:rsidP="00F46A4F">
      <w:r>
        <w:t>Default value:</w:t>
      </w:r>
      <w:r w:rsidR="00E813DE">
        <w:t xml:space="preserve"> </w:t>
      </w:r>
      <w:r w:rsidRPr="00E813DE">
        <w:rPr>
          <w:rStyle w:val="SitecoreCodeChar"/>
        </w:rPr>
        <w:t>/</w:t>
      </w:r>
      <w:proofErr w:type="spellStart"/>
      <w:r w:rsidRPr="00E813DE">
        <w:rPr>
          <w:rStyle w:val="SitecoreCodeChar"/>
        </w:rPr>
        <w:t>sitecore</w:t>
      </w:r>
      <w:proofErr w:type="spellEnd"/>
      <w:r w:rsidRPr="00E813DE">
        <w:rPr>
          <w:rStyle w:val="SitecoreCodeChar"/>
        </w:rPr>
        <w:t>/content</w:t>
      </w:r>
    </w:p>
    <w:p w14:paraId="75FE80F2" w14:textId="77777777" w:rsidR="00F46A4F" w:rsidRDefault="00F46A4F" w:rsidP="00E813DE">
      <w:pPr>
        <w:pStyle w:val="SitecoreListHeading"/>
      </w:pPr>
      <w:bookmarkStart w:id="22" w:name="OLE_LINK13"/>
      <w:proofErr w:type="spellStart"/>
      <w:r w:rsidRPr="00EB0B75">
        <w:t>ShowAllResults</w:t>
      </w:r>
      <w:proofErr w:type="spellEnd"/>
      <w:r>
        <w:t xml:space="preserve"> and </w:t>
      </w:r>
      <w:proofErr w:type="spellStart"/>
      <w:r w:rsidRPr="003677EE">
        <w:t>HttpStatusCodeFolder</w:t>
      </w:r>
      <w:proofErr w:type="spellEnd"/>
    </w:p>
    <w:bookmarkEnd w:id="22"/>
    <w:p w14:paraId="557B6368" w14:textId="734430F4" w:rsidR="00F46A4F" w:rsidRPr="003677EE" w:rsidRDefault="00E813DE" w:rsidP="00F46A4F">
      <w:r>
        <w:t xml:space="preserve">For more information about </w:t>
      </w:r>
      <w:r w:rsidR="00F46A4F" w:rsidRPr="003677EE">
        <w:t xml:space="preserve">Read more about </w:t>
      </w:r>
      <w:proofErr w:type="spellStart"/>
      <w:r w:rsidRPr="00E813DE">
        <w:rPr>
          <w:rStyle w:val="SitecoreCodeChar"/>
        </w:rPr>
        <w:t>ShowAllResults</w:t>
      </w:r>
      <w:proofErr w:type="spellEnd"/>
      <w:r>
        <w:t xml:space="preserve"> and </w:t>
      </w:r>
      <w:proofErr w:type="spellStart"/>
      <w:r w:rsidRPr="00E813DE">
        <w:rPr>
          <w:rStyle w:val="SitecoreCodeChar"/>
        </w:rPr>
        <w:t>HttpStatusCodeFolder</w:t>
      </w:r>
      <w:proofErr w:type="spellEnd"/>
      <w:r>
        <w:rPr>
          <w:rStyle w:val="SitecoreCodeChar"/>
        </w:rPr>
        <w:t>, see</w:t>
      </w:r>
      <w:r w:rsidRPr="003677EE">
        <w:t xml:space="preserve"> </w:t>
      </w:r>
      <w:r w:rsidR="00F46A4F" w:rsidRPr="003677EE">
        <w:t xml:space="preserve">the </w:t>
      </w:r>
      <w:r w:rsidRPr="00E813DE">
        <w:rPr>
          <w:rStyle w:val="Emphasis"/>
        </w:rPr>
        <w:fldChar w:fldCharType="begin"/>
      </w:r>
      <w:r w:rsidRPr="00E813DE">
        <w:rPr>
          <w:rStyle w:val="Emphasis"/>
        </w:rPr>
        <w:instrText xml:space="preserve"> REF _Ref407630696 \h </w:instrText>
      </w:r>
      <w:r>
        <w:rPr>
          <w:rStyle w:val="Emphasis"/>
        </w:rPr>
        <w:instrText xml:space="preserve"> \* MERGEFORMAT </w:instrText>
      </w:r>
      <w:r w:rsidRPr="00E813DE">
        <w:rPr>
          <w:rStyle w:val="Emphasis"/>
        </w:rPr>
      </w:r>
      <w:r w:rsidRPr="00E813DE">
        <w:rPr>
          <w:rStyle w:val="Emphasis"/>
        </w:rPr>
        <w:fldChar w:fldCharType="separate"/>
      </w:r>
      <w:r w:rsidRPr="00E813DE">
        <w:rPr>
          <w:rStyle w:val="Emphasis"/>
        </w:rPr>
        <w:t>Response Codes</w:t>
      </w:r>
      <w:r w:rsidRPr="00E813DE">
        <w:rPr>
          <w:rStyle w:val="Emphasis"/>
        </w:rPr>
        <w:fldChar w:fldCharType="end"/>
      </w:r>
      <w:hyperlink w:anchor="_Response_Codes" w:history="1"/>
      <w:r w:rsidR="00F46A4F">
        <w:t xml:space="preserve"> </w:t>
      </w:r>
      <w:r w:rsidR="00F46A4F" w:rsidRPr="003677EE">
        <w:t>section</w:t>
      </w:r>
      <w:r>
        <w:t>.</w:t>
      </w:r>
    </w:p>
    <w:p w14:paraId="79A16771" w14:textId="77777777" w:rsidR="00F46A4F" w:rsidRDefault="00F46A4F" w:rsidP="00E813DE">
      <w:pPr>
        <w:pStyle w:val="SitecoreListHeading"/>
      </w:pPr>
      <w:proofErr w:type="spellStart"/>
      <w:r w:rsidRPr="00F51FD6">
        <w:t>CheckerMaxThreadCount</w:t>
      </w:r>
      <w:proofErr w:type="spellEnd"/>
    </w:p>
    <w:p w14:paraId="66F90F95" w14:textId="0DD61A44" w:rsidR="00F46A4F" w:rsidRDefault="00E813DE" w:rsidP="00F46A4F">
      <w:r>
        <w:t>This setting lets you s</w:t>
      </w:r>
      <w:r w:rsidR="00F46A4F">
        <w:t xml:space="preserve">et Thread Count for request processing </w:t>
      </w:r>
      <w:proofErr w:type="spellStart"/>
      <w:r w:rsidR="00F46A4F" w:rsidRPr="00E813DE">
        <w:rPr>
          <w:rStyle w:val="SitecoreCodeChar"/>
        </w:rPr>
        <w:t>ThreadPool</w:t>
      </w:r>
      <w:proofErr w:type="spellEnd"/>
      <w:r>
        <w:t>.</w:t>
      </w:r>
    </w:p>
    <w:p w14:paraId="7BD7C6CE" w14:textId="40683C1A" w:rsidR="00F46A4F" w:rsidRPr="00F51FD6" w:rsidRDefault="00E813DE" w:rsidP="00F46A4F">
      <w:r>
        <w:t>D</w:t>
      </w:r>
      <w:r w:rsidR="00F46A4F">
        <w:t>efault value:</w:t>
      </w:r>
      <w:r>
        <w:t xml:space="preserve"> </w:t>
      </w:r>
      <w:r w:rsidR="00F46A4F">
        <w:t>20</w:t>
      </w:r>
    </w:p>
    <w:p w14:paraId="3DE7EA74" w14:textId="77777777" w:rsidR="00F46A4F" w:rsidRDefault="00F46A4F" w:rsidP="00E813DE">
      <w:pPr>
        <w:pStyle w:val="SitecoreListHeading"/>
      </w:pPr>
      <w:bookmarkStart w:id="23" w:name="_Add_Custom_Fields"/>
      <w:bookmarkEnd w:id="23"/>
      <w:proofErr w:type="spellStart"/>
      <w:r>
        <w:t>AllowedProtocols</w:t>
      </w:r>
      <w:proofErr w:type="spellEnd"/>
      <w:r>
        <w:t xml:space="preserve"> </w:t>
      </w:r>
    </w:p>
    <w:p w14:paraId="24D8DC3A" w14:textId="77777777" w:rsidR="00E813DE" w:rsidRDefault="00E813DE" w:rsidP="00F46A4F">
      <w:r>
        <w:t>This setting specifies</w:t>
      </w:r>
      <w:r w:rsidR="00F46A4F">
        <w:t xml:space="preserve"> request/response protocols (used in external links) allowed for checking. </w:t>
      </w:r>
      <w:r>
        <w:t>The protocols s</w:t>
      </w:r>
      <w:r w:rsidR="00F46A4F">
        <w:t xml:space="preserve">hould be </w:t>
      </w:r>
      <w:r>
        <w:t>split by |</w:t>
      </w:r>
      <w:r w:rsidR="00F46A4F">
        <w:t xml:space="preserve"> character. </w:t>
      </w:r>
    </w:p>
    <w:p w14:paraId="13C8668F" w14:textId="05A08D2E" w:rsidR="00F46A4F" w:rsidRDefault="00F46A4F" w:rsidP="00F46A4F">
      <w:r>
        <w:t>Default value</w:t>
      </w:r>
      <w:r w:rsidR="00E813DE">
        <w:t>:</w:t>
      </w:r>
      <w:r>
        <w:t xml:space="preserve"> </w:t>
      </w:r>
      <w:proofErr w:type="spellStart"/>
      <w:r w:rsidRPr="00E813DE">
        <w:rPr>
          <w:rStyle w:val="Emphasis"/>
        </w:rPr>
        <w:t>http</w:t>
      </w:r>
      <w:r>
        <w:t>|</w:t>
      </w:r>
      <w:r w:rsidRPr="00E813DE">
        <w:rPr>
          <w:rStyle w:val="Emphasis"/>
        </w:rPr>
        <w:t>https</w:t>
      </w:r>
      <w:proofErr w:type="spellEnd"/>
      <w:r>
        <w:t xml:space="preserve">  </w:t>
      </w:r>
    </w:p>
    <w:p w14:paraId="0A1325D6" w14:textId="77777777" w:rsidR="00F46A4F" w:rsidRDefault="00F46A4F" w:rsidP="00E813DE">
      <w:pPr>
        <w:pStyle w:val="SitecoreListHeading"/>
      </w:pPr>
      <w:proofErr w:type="spellStart"/>
      <w:r>
        <w:t>HttpWebRequest.Timeout</w:t>
      </w:r>
      <w:proofErr w:type="spellEnd"/>
      <w:r>
        <w:t xml:space="preserve"> </w:t>
      </w:r>
    </w:p>
    <w:p w14:paraId="49065073" w14:textId="2C93EB13" w:rsidR="00F46A4F" w:rsidRPr="00F51FD6" w:rsidRDefault="00E813DE" w:rsidP="00F46A4F">
      <w:r>
        <w:t>The setting s</w:t>
      </w:r>
      <w:r w:rsidR="00F46A4F">
        <w:t xml:space="preserve">pecifies the number of </w:t>
      </w:r>
      <w:r>
        <w:t>milliseconds</w:t>
      </w:r>
      <w:r w:rsidR="00F46A4F">
        <w:t xml:space="preserve"> before </w:t>
      </w:r>
      <w:proofErr w:type="spellStart"/>
      <w:r w:rsidR="00F46A4F">
        <w:t>Sitecore</w:t>
      </w:r>
      <w:proofErr w:type="spellEnd"/>
      <w:r w:rsidR="00F46A4F">
        <w:t xml:space="preserve"> considers </w:t>
      </w:r>
      <w:r>
        <w:t xml:space="preserve">a </w:t>
      </w:r>
      <w:r w:rsidR="00F46A4F">
        <w:t>page request as expired. Default value</w:t>
      </w:r>
      <w:r>
        <w:t>:</w:t>
      </w:r>
      <w:r w:rsidR="00F46A4F">
        <w:t xml:space="preserve"> 8000</w:t>
      </w:r>
    </w:p>
    <w:p w14:paraId="124936C7" w14:textId="77777777" w:rsidR="00F46A4F" w:rsidRPr="00E813DE" w:rsidRDefault="00F46A4F" w:rsidP="00E813DE"/>
    <w:p w14:paraId="7DE774E3" w14:textId="41AE12A4" w:rsidR="00F46A4F" w:rsidRDefault="00F46A4F" w:rsidP="00E813DE">
      <w:pPr>
        <w:pStyle w:val="Heading3"/>
      </w:pPr>
      <w:bookmarkStart w:id="24" w:name="_Ref407617524"/>
      <w:r>
        <w:lastRenderedPageBreak/>
        <w:t>Add Custom Fields</w:t>
      </w:r>
      <w:bookmarkEnd w:id="24"/>
    </w:p>
    <w:p w14:paraId="337C261F" w14:textId="08A8B7BF" w:rsidR="00F46A4F" w:rsidRDefault="00F46A4F" w:rsidP="00F46A4F">
      <w:r>
        <w:t>You can add or remove some field type</w:t>
      </w:r>
      <w:r w:rsidR="00E813DE">
        <w:t>s</w:t>
      </w:r>
      <w:r>
        <w:t xml:space="preserve"> from the types for checking list. Field types are defined in the </w:t>
      </w:r>
      <w:proofErr w:type="spellStart"/>
      <w:r w:rsidRPr="00E813DE">
        <w:rPr>
          <w:rStyle w:val="SitecoreCodeChar"/>
        </w:rPr>
        <w:t>FieldCheckTypes</w:t>
      </w:r>
      <w:proofErr w:type="spellEnd"/>
      <w:r>
        <w:t xml:space="preserve"> node. By default they are </w:t>
      </w:r>
      <w:r w:rsidRPr="00E813DE">
        <w:rPr>
          <w:rStyle w:val="Emphasis"/>
        </w:rPr>
        <w:t>link</w:t>
      </w:r>
      <w:r>
        <w:t xml:space="preserve">, </w:t>
      </w:r>
      <w:r w:rsidRPr="00E813DE">
        <w:rPr>
          <w:rStyle w:val="Emphasis"/>
        </w:rPr>
        <w:t>general link</w:t>
      </w:r>
      <w:r>
        <w:t xml:space="preserve"> and </w:t>
      </w:r>
      <w:r w:rsidRPr="00E813DE">
        <w:rPr>
          <w:rStyle w:val="Emphasis"/>
        </w:rPr>
        <w:t>rich text</w:t>
      </w:r>
      <w:r w:rsidR="00E813DE">
        <w:t>.</w:t>
      </w:r>
    </w:p>
    <w:p w14:paraId="3CCF3E44" w14:textId="77777777" w:rsidR="00F46A4F" w:rsidRPr="00830E50" w:rsidRDefault="00F46A4F" w:rsidP="00E813DE">
      <w:pPr>
        <w:pStyle w:val="SitecoreCodeSample"/>
      </w:pPr>
      <w:r w:rsidRPr="00830E50">
        <w:t>&lt;</w:t>
      </w:r>
      <w:bookmarkStart w:id="25" w:name="OLE_LINK16"/>
      <w:bookmarkStart w:id="26" w:name="OLE_LINK17"/>
      <w:proofErr w:type="spellStart"/>
      <w:r w:rsidRPr="00830E50">
        <w:t>FieldCheckTypes</w:t>
      </w:r>
      <w:bookmarkEnd w:id="25"/>
      <w:bookmarkEnd w:id="26"/>
      <w:proofErr w:type="spellEnd"/>
      <w:r w:rsidRPr="00830E50">
        <w:t>&gt;</w:t>
      </w:r>
    </w:p>
    <w:p w14:paraId="759489B9" w14:textId="77777777" w:rsidR="00F46A4F" w:rsidRPr="00830E50" w:rsidRDefault="00F46A4F" w:rsidP="00E813DE">
      <w:pPr>
        <w:pStyle w:val="SitecoreCodeSample"/>
      </w:pPr>
      <w:r w:rsidRPr="00830E50">
        <w:t xml:space="preserve">      &lt;</w:t>
      </w:r>
      <w:proofErr w:type="spellStart"/>
      <w:r w:rsidRPr="00830E50">
        <w:t>fieldType</w:t>
      </w:r>
      <w:proofErr w:type="spellEnd"/>
      <w:r w:rsidRPr="00830E50">
        <w:t xml:space="preserve"> </w:t>
      </w:r>
      <w:proofErr w:type="spellStart"/>
      <w:r w:rsidRPr="00830E50">
        <w:t>fieldTypeName</w:t>
      </w:r>
      <w:proofErr w:type="spellEnd"/>
      <w:r w:rsidRPr="00830E50">
        <w:t>="link" type="</w:t>
      </w:r>
      <w:proofErr w:type="spellStart"/>
      <w:r w:rsidRPr="00830E50">
        <w:t>ExternalLinksChecker.TypesForChecking.CheckLinkField</w:t>
      </w:r>
      <w:proofErr w:type="spellEnd"/>
      <w:r w:rsidRPr="00830E50">
        <w:t xml:space="preserve">, </w:t>
      </w:r>
      <w:proofErr w:type="spellStart"/>
      <w:r w:rsidRPr="00830E50">
        <w:t>ExternalLinksChecker</w:t>
      </w:r>
      <w:proofErr w:type="spellEnd"/>
      <w:r w:rsidRPr="00830E50">
        <w:t>"/&gt;</w:t>
      </w:r>
    </w:p>
    <w:p w14:paraId="5E7461EF" w14:textId="77777777" w:rsidR="00F46A4F" w:rsidRPr="00830E50" w:rsidRDefault="00F46A4F" w:rsidP="00E813DE">
      <w:pPr>
        <w:pStyle w:val="SitecoreCodeSample"/>
      </w:pPr>
      <w:bookmarkStart w:id="27" w:name="OLE_LINK18"/>
      <w:r w:rsidRPr="00830E50">
        <w:t xml:space="preserve">      &lt;</w:t>
      </w:r>
      <w:proofErr w:type="spellStart"/>
      <w:r w:rsidRPr="00830E50">
        <w:t>fieldType</w:t>
      </w:r>
      <w:proofErr w:type="spellEnd"/>
      <w:r w:rsidRPr="00830E50">
        <w:t xml:space="preserve"> </w:t>
      </w:r>
      <w:proofErr w:type="spellStart"/>
      <w:r w:rsidRPr="00830E50">
        <w:t>fieldTypeName</w:t>
      </w:r>
      <w:proofErr w:type="spellEnd"/>
      <w:r w:rsidRPr="00830E50">
        <w:t>="General Link" type="</w:t>
      </w:r>
      <w:proofErr w:type="spellStart"/>
      <w:r w:rsidRPr="00830E50">
        <w:t>ExternalLinksChecker.TypesForChecking.CheckLinkField</w:t>
      </w:r>
      <w:proofErr w:type="spellEnd"/>
      <w:r w:rsidRPr="00830E50">
        <w:t xml:space="preserve">, </w:t>
      </w:r>
      <w:proofErr w:type="spellStart"/>
      <w:r w:rsidRPr="00830E50">
        <w:t>ExternalLinksChecker</w:t>
      </w:r>
      <w:proofErr w:type="spellEnd"/>
      <w:r w:rsidRPr="00830E50">
        <w:t>"/&gt;</w:t>
      </w:r>
    </w:p>
    <w:bookmarkEnd w:id="27"/>
    <w:p w14:paraId="31DE0509" w14:textId="77777777" w:rsidR="00F46A4F" w:rsidRPr="00830E50" w:rsidRDefault="00F46A4F" w:rsidP="00E813DE">
      <w:pPr>
        <w:pStyle w:val="SitecoreCodeSample"/>
      </w:pPr>
      <w:r w:rsidRPr="00830E50">
        <w:t xml:space="preserve">      &lt;</w:t>
      </w:r>
      <w:proofErr w:type="spellStart"/>
      <w:r w:rsidRPr="00830E50">
        <w:t>fieldType</w:t>
      </w:r>
      <w:proofErr w:type="spellEnd"/>
      <w:r w:rsidRPr="00830E50">
        <w:t xml:space="preserve"> </w:t>
      </w:r>
      <w:proofErr w:type="spellStart"/>
      <w:r w:rsidRPr="00830E50">
        <w:t>fieldTypeName</w:t>
      </w:r>
      <w:proofErr w:type="spellEnd"/>
      <w:r w:rsidRPr="00830E50">
        <w:t>="rich text" type="</w:t>
      </w:r>
      <w:proofErr w:type="spellStart"/>
      <w:r w:rsidRPr="00830E50">
        <w:t>ExternalLinksChecker.TypesForChecking.CheckRichTextField</w:t>
      </w:r>
      <w:proofErr w:type="spellEnd"/>
      <w:r w:rsidRPr="00830E50">
        <w:t xml:space="preserve">, </w:t>
      </w:r>
      <w:proofErr w:type="spellStart"/>
      <w:r w:rsidRPr="00830E50">
        <w:t>ExternalLinksChecker</w:t>
      </w:r>
      <w:proofErr w:type="spellEnd"/>
      <w:r w:rsidRPr="00830E50">
        <w:t>"/&gt;</w:t>
      </w:r>
    </w:p>
    <w:p w14:paraId="56C0187D" w14:textId="4B9DC6BE" w:rsidR="00F46A4F" w:rsidRDefault="00F46A4F" w:rsidP="00E813DE">
      <w:pPr>
        <w:pStyle w:val="SitecoreCodeSample"/>
      </w:pPr>
      <w:r w:rsidRPr="00830E50">
        <w:t xml:space="preserve">    &lt;/</w:t>
      </w:r>
      <w:proofErr w:type="spellStart"/>
      <w:r w:rsidRPr="00830E50">
        <w:t>FieldCheckTypes</w:t>
      </w:r>
      <w:proofErr w:type="spellEnd"/>
      <w:r w:rsidRPr="00830E50">
        <w:t>&gt;</w:t>
      </w:r>
    </w:p>
    <w:p w14:paraId="22786168" w14:textId="46731ECF" w:rsidR="00F46A4F" w:rsidRDefault="00E813DE" w:rsidP="00F46A4F">
      <w:r>
        <w:t>T</w:t>
      </w:r>
      <w:r w:rsidR="00F46A4F">
        <w:t>o remove some type</w:t>
      </w:r>
      <w:r>
        <w:t>,</w:t>
      </w:r>
      <w:r w:rsidR="00F46A4F">
        <w:t xml:space="preserve"> you need to comment out the field type definition:</w:t>
      </w:r>
    </w:p>
    <w:p w14:paraId="7F3D9F21" w14:textId="77777777" w:rsidR="00F46A4F" w:rsidRPr="00830E50" w:rsidRDefault="00F46A4F" w:rsidP="00E813DE">
      <w:pPr>
        <w:pStyle w:val="SitecoreCodeSample"/>
      </w:pPr>
      <w:r w:rsidRPr="00830E50">
        <w:t xml:space="preserve">     </w:t>
      </w:r>
      <w:proofErr w:type="gramStart"/>
      <w:r w:rsidRPr="00830E50">
        <w:t>&lt;!--</w:t>
      </w:r>
      <w:proofErr w:type="gramEnd"/>
      <w:r w:rsidRPr="00830E50">
        <w:t xml:space="preserve">  &lt;</w:t>
      </w:r>
      <w:proofErr w:type="spellStart"/>
      <w:r w:rsidRPr="00830E50">
        <w:t>fieldType</w:t>
      </w:r>
      <w:proofErr w:type="spellEnd"/>
      <w:r w:rsidRPr="00830E50">
        <w:t xml:space="preserve"> </w:t>
      </w:r>
      <w:proofErr w:type="spellStart"/>
      <w:r w:rsidRPr="00830E50">
        <w:t>fieldTypeName</w:t>
      </w:r>
      <w:proofErr w:type="spellEnd"/>
      <w:r w:rsidRPr="00830E50">
        <w:t>="General Link" type="</w:t>
      </w:r>
      <w:proofErr w:type="spellStart"/>
      <w:r w:rsidRPr="00830E50">
        <w:t>ExternalLinksChecker.TypesForChecking.CheckLinkField</w:t>
      </w:r>
      <w:proofErr w:type="spellEnd"/>
      <w:r w:rsidRPr="00830E50">
        <w:t xml:space="preserve">, </w:t>
      </w:r>
      <w:proofErr w:type="spellStart"/>
      <w:r w:rsidRPr="00830E50">
        <w:t>ExternalLinksChecker</w:t>
      </w:r>
      <w:proofErr w:type="spellEnd"/>
      <w:r w:rsidRPr="00830E50">
        <w:t>"/&gt; --&gt;</w:t>
      </w:r>
    </w:p>
    <w:p w14:paraId="7A0EB8B6" w14:textId="7D23F36E" w:rsidR="00F46A4F" w:rsidRDefault="00E813DE" w:rsidP="00F46A4F">
      <w:r>
        <w:t>T</w:t>
      </w:r>
      <w:r w:rsidR="00F46A4F">
        <w:t>o add a new type you</w:t>
      </w:r>
      <w:r>
        <w:t>,</w:t>
      </w:r>
      <w:r w:rsidR="00F46A4F">
        <w:t xml:space="preserve"> need to create a custom class that implements</w:t>
      </w:r>
      <w:r w:rsidR="00F46A4F" w:rsidRPr="0079237C">
        <w:t xml:space="preserve"> </w:t>
      </w:r>
      <w:r>
        <w:t xml:space="preserve">the </w:t>
      </w:r>
      <w:proofErr w:type="spellStart"/>
      <w:r w:rsidR="00F46A4F" w:rsidRPr="00E813DE">
        <w:rPr>
          <w:rStyle w:val="SitecoreCodeChar"/>
        </w:rPr>
        <w:t>ExternalLinksChecker.TypesForChecking.ITypeForChecking</w:t>
      </w:r>
      <w:proofErr w:type="spellEnd"/>
      <w:r w:rsidR="00F46A4F" w:rsidRPr="0079237C">
        <w:t xml:space="preserve"> interface</w:t>
      </w:r>
      <w:r w:rsidR="00F46A4F">
        <w:t xml:space="preserve">.  </w:t>
      </w:r>
    </w:p>
    <w:p w14:paraId="21D1048C" w14:textId="6B0ED3D1" w:rsidR="00F46A4F" w:rsidRDefault="00E813DE" w:rsidP="00F46A4F">
      <w:r>
        <w:t>It expects the</w:t>
      </w:r>
      <w:r w:rsidR="00F46A4F">
        <w:t xml:space="preserve"> </w:t>
      </w:r>
      <w:proofErr w:type="spellStart"/>
      <w:r w:rsidR="00F46A4F" w:rsidRPr="00E813DE">
        <w:rPr>
          <w:rStyle w:val="SitecoreCodeChar"/>
        </w:rPr>
        <w:t>CheckFieldValue</w:t>
      </w:r>
      <w:proofErr w:type="spellEnd"/>
      <w:r w:rsidR="00F46A4F">
        <w:t xml:space="preserve"> method to be realized.  </w:t>
      </w:r>
    </w:p>
    <w:p w14:paraId="6AA82E06" w14:textId="77777777" w:rsidR="00F46A4F" w:rsidRPr="00830E50" w:rsidRDefault="00F46A4F" w:rsidP="00E813DE">
      <w:pPr>
        <w:pStyle w:val="SitecoreCodeSample"/>
      </w:pPr>
      <w:proofErr w:type="gramStart"/>
      <w:r w:rsidRPr="00830E50">
        <w:t>public</w:t>
      </w:r>
      <w:proofErr w:type="gramEnd"/>
      <w:r w:rsidRPr="00830E50">
        <w:t xml:space="preserve"> List&lt;</w:t>
      </w:r>
      <w:proofErr w:type="spellStart"/>
      <w:r w:rsidRPr="00830E50">
        <w:t>ResponseResults</w:t>
      </w:r>
      <w:proofErr w:type="spellEnd"/>
      <w:r w:rsidRPr="00830E50">
        <w:t xml:space="preserve">&gt; </w:t>
      </w:r>
      <w:proofErr w:type="spellStart"/>
      <w:r w:rsidRPr="00830E50">
        <w:t>CheckFieldValue</w:t>
      </w:r>
      <w:proofErr w:type="spellEnd"/>
      <w:r w:rsidRPr="00830E50">
        <w:t>(Field field)</w:t>
      </w:r>
    </w:p>
    <w:p w14:paraId="50FA7ABD" w14:textId="77777777" w:rsidR="00F46A4F" w:rsidRDefault="00F46A4F" w:rsidP="00E813DE">
      <w:pPr>
        <w:pStyle w:val="SitecoreCodeSample"/>
      </w:pPr>
      <w:r w:rsidRPr="00830E50">
        <w:t xml:space="preserve">    {}</w:t>
      </w:r>
    </w:p>
    <w:p w14:paraId="34438757" w14:textId="1ED39400" w:rsidR="00F46A4F" w:rsidRDefault="00F46A4F" w:rsidP="00F46A4F">
      <w:r>
        <w:t xml:space="preserve">The method </w:t>
      </w:r>
      <w:r w:rsidR="00E813DE">
        <w:t>must</w:t>
      </w:r>
      <w:r>
        <w:t xml:space="preserve"> parse </w:t>
      </w:r>
      <w:r w:rsidR="00E813DE">
        <w:t xml:space="preserve">the </w:t>
      </w:r>
      <w:r>
        <w:t xml:space="preserve">field value, get all external links and request a result from </w:t>
      </w:r>
      <w:r w:rsidR="00E813DE">
        <w:t xml:space="preserve">the </w:t>
      </w:r>
      <w:r>
        <w:t xml:space="preserve">server. You can use </w:t>
      </w:r>
      <w:proofErr w:type="spellStart"/>
      <w:r w:rsidRPr="00E813DE">
        <w:rPr>
          <w:rStyle w:val="SitecoreCodeChar"/>
        </w:rPr>
        <w:t>RequestUtil</w:t>
      </w:r>
      <w:proofErr w:type="spellEnd"/>
      <w:r>
        <w:t xml:space="preserve"> for this:</w:t>
      </w:r>
    </w:p>
    <w:p w14:paraId="1DABF6EA" w14:textId="285AA7C5" w:rsidR="00F46A4F" w:rsidRDefault="00F46A4F" w:rsidP="00E813DE">
      <w:pPr>
        <w:pStyle w:val="SitecoreCodeSample"/>
      </w:pPr>
      <w:proofErr w:type="gramStart"/>
      <w:r w:rsidRPr="00830E50">
        <w:t>string</w:t>
      </w:r>
      <w:proofErr w:type="gramEnd"/>
      <w:r w:rsidRPr="00830E50">
        <w:t xml:space="preserve"> code = </w:t>
      </w:r>
      <w:bookmarkStart w:id="28" w:name="OLE_LINK19"/>
      <w:bookmarkStart w:id="29" w:name="OLE_LINK20"/>
      <w:proofErr w:type="spellStart"/>
      <w:r w:rsidRPr="00830E50">
        <w:t>RequestUtil</w:t>
      </w:r>
      <w:bookmarkEnd w:id="28"/>
      <w:bookmarkEnd w:id="29"/>
      <w:r w:rsidRPr="00830E50">
        <w:t>.GetResponseCode</w:t>
      </w:r>
      <w:proofErr w:type="spellEnd"/>
      <w:r w:rsidRPr="00830E50">
        <w:t>(</w:t>
      </w:r>
      <w:proofErr w:type="spellStart"/>
      <w:r w:rsidRPr="00830E50">
        <w:t>url</w:t>
      </w:r>
      <w:proofErr w:type="spellEnd"/>
      <w:r w:rsidRPr="00830E50">
        <w:t>);</w:t>
      </w:r>
      <w:r>
        <w:t xml:space="preserve"> </w:t>
      </w:r>
    </w:p>
    <w:p w14:paraId="692C2E78" w14:textId="77777777" w:rsidR="00F46A4F" w:rsidRPr="00830E50" w:rsidRDefault="00F46A4F" w:rsidP="00F46A4F">
      <w:r>
        <w:t xml:space="preserve">After that collect and return results.  </w:t>
      </w:r>
    </w:p>
    <w:p w14:paraId="5EFFAC06" w14:textId="29AD16EA" w:rsidR="00F46A4F" w:rsidRDefault="00F46A4F" w:rsidP="00F46A4F">
      <w:pPr>
        <w:pStyle w:val="Heading1"/>
      </w:pPr>
      <w:r>
        <w:lastRenderedPageBreak/>
        <w:t xml:space="preserve">How </w:t>
      </w:r>
      <w:proofErr w:type="gramStart"/>
      <w:r>
        <w:t>To</w:t>
      </w:r>
      <w:proofErr w:type="gramEnd"/>
      <w:r>
        <w:t xml:space="preserve"> Remove</w:t>
      </w:r>
      <w:r w:rsidR="00F33345">
        <w:t xml:space="preserve"> the External Links Checker</w:t>
      </w:r>
    </w:p>
    <w:p w14:paraId="11775ABE" w14:textId="77777777" w:rsidR="00F46A4F" w:rsidRDefault="00F46A4F" w:rsidP="00F46A4F"/>
    <w:p w14:paraId="1142F4FA" w14:textId="37F5C113" w:rsidR="00F46A4F" w:rsidRDefault="00F33345" w:rsidP="00F46A4F">
      <w:r>
        <w:t>T</w:t>
      </w:r>
      <w:r w:rsidR="00F46A4F">
        <w:t>o remove</w:t>
      </w:r>
      <w:r>
        <w:t xml:space="preserve"> </w:t>
      </w:r>
      <w:r w:rsidR="00F46A4F">
        <w:t>(uninstall) the External Links Checker module</w:t>
      </w:r>
      <w:r>
        <w:t>,</w:t>
      </w:r>
      <w:r w:rsidR="00F46A4F">
        <w:t xml:space="preserve"> you need to remove all items and files installed by the package: </w:t>
      </w:r>
    </w:p>
    <w:p w14:paraId="50BCC2D5" w14:textId="2383C01C" w:rsidR="00F46A4F" w:rsidRDefault="00F33345" w:rsidP="00F33345">
      <w:pPr>
        <w:pStyle w:val="SitecoreListHeading"/>
      </w:pPr>
      <w:r>
        <w:t>Static files</w:t>
      </w:r>
      <w:r w:rsidR="00F46A4F" w:rsidRPr="00F33345">
        <w:rPr>
          <w:b w:val="0"/>
        </w:rPr>
        <w:t>:</w:t>
      </w:r>
    </w:p>
    <w:p w14:paraId="35BA1CE9" w14:textId="75ACC9EE" w:rsidR="00F33345" w:rsidRDefault="00F33345" w:rsidP="00F33345">
      <w:pPr>
        <w:pStyle w:val="SitecoreBulletedList"/>
      </w:pPr>
      <w:commentRangeStart w:id="30"/>
      <w:proofErr w:type="spellStart"/>
      <w:r>
        <w:rPr>
          <w:rStyle w:val="SitecoreCodeChar"/>
        </w:rPr>
        <w:t>App_Config</w:t>
      </w:r>
      <w:proofErr w:type="spellEnd"/>
      <w:r>
        <w:rPr>
          <w:rStyle w:val="SitecoreCodeChar"/>
        </w:rPr>
        <w:t>\Include\</w:t>
      </w:r>
      <w:proofErr w:type="spellStart"/>
      <w:r w:rsidR="00F46A4F" w:rsidRPr="00F33345">
        <w:rPr>
          <w:rStyle w:val="SitecoreCodeChar"/>
        </w:rPr>
        <w:t>ExternalLinksChecker.config</w:t>
      </w:r>
      <w:proofErr w:type="spellEnd"/>
    </w:p>
    <w:p w14:paraId="6A2C2452" w14:textId="28CC1D22" w:rsidR="00F33345" w:rsidRDefault="00F33345" w:rsidP="00F33345">
      <w:pPr>
        <w:pStyle w:val="SitecoreBulletedList"/>
      </w:pPr>
      <w:proofErr w:type="spellStart"/>
      <w:r>
        <w:rPr>
          <w:rStyle w:val="SitecoreCodeChar"/>
        </w:rPr>
        <w:t>sitecore_modules</w:t>
      </w:r>
      <w:proofErr w:type="spellEnd"/>
      <w:r>
        <w:rPr>
          <w:rStyle w:val="SitecoreCodeChar"/>
        </w:rPr>
        <w:t>\Shell\</w:t>
      </w:r>
      <w:proofErr w:type="spellStart"/>
      <w:r w:rsidR="00F46A4F" w:rsidRPr="00F33345">
        <w:rPr>
          <w:rStyle w:val="SitecoreCodeChar"/>
        </w:rPr>
        <w:t>ExternalLinksChecker</w:t>
      </w:r>
      <w:proofErr w:type="spellEnd"/>
      <w:r w:rsidR="00F46A4F" w:rsidRPr="00F33345">
        <w:rPr>
          <w:rStyle w:val="SitecoreCodeChar"/>
        </w:rPr>
        <w:t xml:space="preserve"> </w:t>
      </w:r>
      <w:r w:rsidR="00F46A4F" w:rsidRPr="00F33345">
        <w:t>folder with files</w:t>
      </w:r>
    </w:p>
    <w:p w14:paraId="77E54454" w14:textId="4C7B146E" w:rsidR="00F33345" w:rsidRDefault="00F33345" w:rsidP="00F33345">
      <w:pPr>
        <w:pStyle w:val="SitecoreBulletedList"/>
      </w:pPr>
      <w:r>
        <w:rPr>
          <w:rStyle w:val="SitecoreCodeChar"/>
        </w:rPr>
        <w:t>bin\</w:t>
      </w:r>
      <w:r w:rsidR="00F46A4F" w:rsidRPr="00F33345">
        <w:rPr>
          <w:rStyle w:val="SitecoreCodeChar"/>
        </w:rPr>
        <w:t>ExternalLinksChecker.dll</w:t>
      </w:r>
      <w:bookmarkStart w:id="31" w:name="OLE_LINK21"/>
    </w:p>
    <w:p w14:paraId="0230C4AF" w14:textId="00CB9C1C" w:rsidR="00F46A4F" w:rsidRDefault="00F46A4F" w:rsidP="00F33345">
      <w:pPr>
        <w:pStyle w:val="SitecoreBulletedList"/>
      </w:pPr>
      <w:r w:rsidRPr="00F33345">
        <w:rPr>
          <w:rStyle w:val="SitecoreCodeChar"/>
        </w:rPr>
        <w:t>\</w:t>
      </w:r>
      <w:proofErr w:type="spellStart"/>
      <w:r w:rsidRPr="00F33345">
        <w:rPr>
          <w:rStyle w:val="SitecoreCodeChar"/>
        </w:rPr>
        <w:t>sitecore</w:t>
      </w:r>
      <w:proofErr w:type="spellEnd"/>
      <w:r w:rsidRPr="00F33345">
        <w:rPr>
          <w:rStyle w:val="SitecoreCodeChar"/>
        </w:rPr>
        <w:t>\shell\Applications\Content Manager\Galleries\</w:t>
      </w:r>
      <w:proofErr w:type="spellStart"/>
      <w:r w:rsidRPr="00F33345">
        <w:rPr>
          <w:rStyle w:val="SitecoreCodeChar"/>
        </w:rPr>
        <w:t>LinksChecker</w:t>
      </w:r>
      <w:proofErr w:type="spellEnd"/>
      <w:r>
        <w:t xml:space="preserve"> folder with sub</w:t>
      </w:r>
      <w:r w:rsidR="00F33345">
        <w:t xml:space="preserve"> </w:t>
      </w:r>
      <w:r>
        <w:t>items</w:t>
      </w:r>
    </w:p>
    <w:bookmarkEnd w:id="31"/>
    <w:p w14:paraId="23F6160A" w14:textId="77777777" w:rsidR="00F46A4F" w:rsidRDefault="00F46A4F" w:rsidP="00F46A4F">
      <w:pPr>
        <w:pStyle w:val="ListParagraph"/>
      </w:pPr>
    </w:p>
    <w:p w14:paraId="32B83469" w14:textId="5C37494F" w:rsidR="00F46A4F" w:rsidRDefault="00F33345" w:rsidP="00F33345">
      <w:pPr>
        <w:pStyle w:val="SitecoreListHeading"/>
      </w:pPr>
      <w:r>
        <w:t>Items</w:t>
      </w:r>
      <w:r w:rsidR="00F46A4F" w:rsidRPr="00F33345">
        <w:rPr>
          <w:b w:val="0"/>
        </w:rPr>
        <w:t>:</w:t>
      </w:r>
    </w:p>
    <w:p w14:paraId="097788FF" w14:textId="77777777" w:rsidR="00F33345" w:rsidRDefault="00F46A4F" w:rsidP="00F33345">
      <w:pPr>
        <w:pStyle w:val="SitecoreNumberedList"/>
        <w:numPr>
          <w:ilvl w:val="0"/>
          <w:numId w:val="46"/>
        </w:numPr>
      </w:pPr>
      <w:r>
        <w:t>Core database</w:t>
      </w:r>
    </w:p>
    <w:p w14:paraId="0DD8BDB9" w14:textId="4A83C5A1" w:rsidR="00F33345" w:rsidRDefault="00F46A4F" w:rsidP="00F33345">
      <w:pPr>
        <w:pStyle w:val="SitecoreBullet2ndLevel"/>
      </w:pPr>
      <w:r w:rsidRPr="00F33345">
        <w:rPr>
          <w:rStyle w:val="SitecoreCodeChar"/>
        </w:rPr>
        <w:t>/</w:t>
      </w:r>
      <w:proofErr w:type="spellStart"/>
      <w:r w:rsidRPr="00F33345">
        <w:rPr>
          <w:rStyle w:val="SitecoreCodeChar"/>
        </w:rPr>
        <w:t>sitecore</w:t>
      </w:r>
      <w:proofErr w:type="spellEnd"/>
      <w:r w:rsidRPr="00F33345">
        <w:rPr>
          <w:rStyle w:val="SitecoreCodeChar"/>
        </w:rPr>
        <w:t>/content/Applications/</w:t>
      </w:r>
      <w:proofErr w:type="spellStart"/>
      <w:r w:rsidRPr="00F33345">
        <w:rPr>
          <w:rStyle w:val="SitecoreCodeChar"/>
        </w:rPr>
        <w:t>ExternalLinksChecker</w:t>
      </w:r>
      <w:proofErr w:type="spellEnd"/>
    </w:p>
    <w:p w14:paraId="0E1FDD0C" w14:textId="68DF7CEF" w:rsidR="00F46A4F" w:rsidRDefault="00F46A4F" w:rsidP="00F33345">
      <w:pPr>
        <w:pStyle w:val="SitecoreBullet2ndLevel"/>
      </w:pPr>
      <w:r w:rsidRPr="00F33345">
        <w:rPr>
          <w:rStyle w:val="SitecoreCodeChar"/>
        </w:rPr>
        <w:t>/</w:t>
      </w:r>
      <w:proofErr w:type="spellStart"/>
      <w:r w:rsidRPr="00F33345">
        <w:rPr>
          <w:rStyle w:val="SitecoreCodeChar"/>
        </w:rPr>
        <w:t>sitecore</w:t>
      </w:r>
      <w:proofErr w:type="spellEnd"/>
      <w:r w:rsidRPr="00F33345">
        <w:rPr>
          <w:rStyle w:val="SitecoreCodeChar"/>
        </w:rPr>
        <w:t>/content/D</w:t>
      </w:r>
      <w:r w:rsidR="004D11B1">
        <w:rPr>
          <w:rStyle w:val="SitecoreCodeChar"/>
        </w:rPr>
        <w:t>ocuments and settings/All users\</w:t>
      </w:r>
      <w:r w:rsidRPr="00F33345">
        <w:rPr>
          <w:rStyle w:val="SitecoreCodeChar"/>
        </w:rPr>
        <w:t>Start menu/Programs/</w:t>
      </w:r>
      <w:proofErr w:type="spellStart"/>
      <w:r w:rsidRPr="00F33345">
        <w:rPr>
          <w:rStyle w:val="SitecoreCodeChar"/>
        </w:rPr>
        <w:t>ExternalLinkChecker</w:t>
      </w:r>
      <w:proofErr w:type="spellEnd"/>
      <w:r>
        <w:t xml:space="preserve"> </w:t>
      </w:r>
    </w:p>
    <w:p w14:paraId="1575D70E" w14:textId="5EF287FA" w:rsidR="00F46A4F" w:rsidRDefault="00F46A4F" w:rsidP="00F33345">
      <w:pPr>
        <w:pStyle w:val="SitecoreNumberedList"/>
      </w:pPr>
      <w:r>
        <w:t>Master database</w:t>
      </w:r>
    </w:p>
    <w:p w14:paraId="64C800BC" w14:textId="7FCD396A" w:rsidR="00F46A4F" w:rsidRDefault="00F46A4F" w:rsidP="00F33345">
      <w:pPr>
        <w:pStyle w:val="SitecoreBullet2ndLevel"/>
      </w:pPr>
      <w:r w:rsidRPr="00F33345">
        <w:rPr>
          <w:rStyle w:val="SitecoreCodeChar"/>
        </w:rPr>
        <w:t>/</w:t>
      </w:r>
      <w:proofErr w:type="spellStart"/>
      <w:r w:rsidRPr="00F33345">
        <w:rPr>
          <w:rStyle w:val="SitecoreCodeChar"/>
        </w:rPr>
        <w:t>sitecore</w:t>
      </w:r>
      <w:proofErr w:type="spellEnd"/>
      <w:r w:rsidRPr="00F33345">
        <w:rPr>
          <w:rStyle w:val="SitecoreCodeChar"/>
        </w:rPr>
        <w:t>/system/Modules/</w:t>
      </w:r>
      <w:proofErr w:type="spellStart"/>
      <w:r w:rsidRPr="00F33345">
        <w:rPr>
          <w:rStyle w:val="SitecoreCodeChar"/>
        </w:rPr>
        <w:t>ExternalLinkChecker</w:t>
      </w:r>
      <w:proofErr w:type="spellEnd"/>
      <w:r>
        <w:t xml:space="preserve"> (module settings)</w:t>
      </w:r>
    </w:p>
    <w:p w14:paraId="67D12587" w14:textId="1E8048DA" w:rsidR="00F46A4F" w:rsidRDefault="00F46A4F" w:rsidP="00F33345">
      <w:pPr>
        <w:pStyle w:val="SitecoreBullet2ndLevel"/>
      </w:pPr>
      <w:r w:rsidRPr="00F33345">
        <w:rPr>
          <w:rStyle w:val="SitecoreCodeChar"/>
        </w:rPr>
        <w:t>/</w:t>
      </w:r>
      <w:proofErr w:type="spellStart"/>
      <w:r w:rsidRPr="00F33345">
        <w:rPr>
          <w:rStyle w:val="SitecoreCodeChar"/>
        </w:rPr>
        <w:t>sitecore</w:t>
      </w:r>
      <w:proofErr w:type="spellEnd"/>
      <w:r w:rsidRPr="00F33345">
        <w:rPr>
          <w:rStyle w:val="SitecoreCodeChar"/>
        </w:rPr>
        <w:t>/templates/</w:t>
      </w:r>
      <w:proofErr w:type="spellStart"/>
      <w:r w:rsidRPr="00F33345">
        <w:rPr>
          <w:rStyle w:val="SitecoreCodeChar"/>
        </w:rPr>
        <w:t>ExternalLinkChecker</w:t>
      </w:r>
      <w:proofErr w:type="spellEnd"/>
      <w:r>
        <w:t xml:space="preserve"> (module templates)</w:t>
      </w:r>
      <w:commentRangeEnd w:id="30"/>
      <w:r w:rsidR="00F33345">
        <w:rPr>
          <w:rStyle w:val="CommentReference"/>
          <w:lang w:val="en-GB"/>
        </w:rPr>
        <w:commentReference w:id="30"/>
      </w:r>
    </w:p>
    <w:p w14:paraId="19A4FC6D" w14:textId="00938F86" w:rsidR="002A50B8" w:rsidRDefault="002A50B8" w:rsidP="00F33345">
      <w:r>
        <w:t xml:space="preserve"> </w:t>
      </w:r>
    </w:p>
    <w:sectPr w:rsidR="002A50B8" w:rsidSect="002A50B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ugene Lymar" w:date="2014-12-29T15:50:00Z" w:initials="EL">
    <w:p w14:paraId="4D3DEB89" w14:textId="1A8220F6" w:rsidR="00F33345" w:rsidRDefault="00F33345">
      <w:pPr>
        <w:pStyle w:val="CommentText"/>
      </w:pPr>
      <w:r>
        <w:rPr>
          <w:rStyle w:val="CommentReference"/>
        </w:rPr>
        <w:annotationRef/>
      </w:r>
      <w:r>
        <w:t>We must add a subtitle here</w:t>
      </w:r>
    </w:p>
  </w:comment>
  <w:comment w:id="1" w:author="Lilia Silvestrova" w:date="2015-01-05T15:07:00Z" w:initials="LS">
    <w:p w14:paraId="38D1CA22" w14:textId="4E421A46" w:rsidR="006849BB" w:rsidRDefault="006849BB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</w:p>
  </w:comment>
  <w:comment w:id="2" w:author="Eugene Lymar" w:date="2014-12-29T15:48:00Z" w:initials="EL">
    <w:p w14:paraId="47AAC9F9" w14:textId="4285B736" w:rsidR="00F33345" w:rsidRDefault="00F33345">
      <w:pPr>
        <w:pStyle w:val="CommentText"/>
      </w:pPr>
      <w:r>
        <w:rPr>
          <w:rStyle w:val="CommentReference"/>
        </w:rPr>
        <w:annotationRef/>
      </w:r>
      <w:r>
        <w:t>Please check carefully / and \ slashes</w:t>
      </w:r>
    </w:p>
  </w:comment>
  <w:comment w:id="3" w:author="Eugene Lymar" w:date="2014-12-29T11:49:00Z" w:initials="EL">
    <w:p w14:paraId="0477EE8F" w14:textId="77777777" w:rsidR="00970AE2" w:rsidRDefault="00970AE2">
      <w:pPr>
        <w:pStyle w:val="CommentText"/>
      </w:pPr>
      <w:r>
        <w:rPr>
          <w:rStyle w:val="CommentReference"/>
        </w:rPr>
        <w:annotationRef/>
      </w:r>
      <w:r>
        <w:t>I do not see that on the screenshot</w:t>
      </w:r>
    </w:p>
  </w:comment>
  <w:comment w:id="21" w:author="Eugene Lymar" w:date="2014-12-29T15:32:00Z" w:initials="EL">
    <w:p w14:paraId="50DA50E0" w14:textId="3B1E12AF" w:rsidR="00E813DE" w:rsidRDefault="00E813DE">
      <w:pPr>
        <w:pStyle w:val="CommentText"/>
      </w:pPr>
      <w:r>
        <w:rPr>
          <w:rStyle w:val="CommentReference"/>
        </w:rPr>
        <w:annotationRef/>
      </w:r>
      <w:r>
        <w:t>I cannot find this section</w:t>
      </w:r>
    </w:p>
  </w:comment>
  <w:comment w:id="30" w:author="Eugene Lymar" w:date="2014-12-29T15:47:00Z" w:initials="EL">
    <w:p w14:paraId="3A77974E" w14:textId="737E19A5" w:rsidR="00F33345" w:rsidRDefault="00F33345">
      <w:pPr>
        <w:pStyle w:val="CommentText"/>
      </w:pPr>
      <w:r>
        <w:rPr>
          <w:rStyle w:val="CommentReference"/>
        </w:rPr>
        <w:annotationRef/>
      </w:r>
      <w:r>
        <w:t>Check properly whether use / or \ slas</w:t>
      </w:r>
      <w:bookmarkStart w:id="32" w:name="_GoBack"/>
      <w:bookmarkEnd w:id="32"/>
      <w:r>
        <w:t>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3DEB89" w15:done="1"/>
  <w15:commentEx w15:paraId="38D1CA22" w15:paraIdParent="4D3DEB89" w15:done="1"/>
  <w15:commentEx w15:paraId="47AAC9F9" w15:done="1"/>
  <w15:commentEx w15:paraId="0477EE8F" w15:done="1"/>
  <w15:commentEx w15:paraId="50DA50E0" w15:done="1"/>
  <w15:commentEx w15:paraId="3A77974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E9CDE" w14:textId="77777777" w:rsidR="00B90DAB" w:rsidRDefault="00B90DAB">
      <w:pPr>
        <w:spacing w:before="0"/>
      </w:pPr>
      <w:r>
        <w:separator/>
      </w:r>
    </w:p>
  </w:endnote>
  <w:endnote w:type="continuationSeparator" w:id="0">
    <w:p w14:paraId="790B56F9" w14:textId="77777777" w:rsidR="00B90DAB" w:rsidRDefault="00B90D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8F957" w14:textId="77777777" w:rsidR="002A50B8" w:rsidRDefault="002A50B8" w:rsidP="002A50B8">
    <w:pPr>
      <w:pBdr>
        <w:bottom w:val="single" w:sz="6" w:space="1" w:color="auto"/>
      </w:pBdr>
      <w:rPr>
        <w:i/>
        <w:sz w:val="16"/>
        <w:szCs w:val="16"/>
      </w:rPr>
    </w:pPr>
  </w:p>
  <w:p w14:paraId="1882341B" w14:textId="77777777" w:rsidR="002A50B8" w:rsidRPr="00130207" w:rsidRDefault="002A50B8" w:rsidP="002A50B8">
    <w:pPr>
      <w:rPr>
        <w:i/>
        <w:sz w:val="16"/>
        <w:szCs w:val="16"/>
      </w:rPr>
    </w:pP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 xml:space="preserve">® is a registered trademark. All other brand and product names are the property of their respective holders. The contents of this document are the property of </w:t>
    </w: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>. Copyright © 2001-</w:t>
    </w:r>
    <w:r w:rsidR="003940E1"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DATE \@ "yyyy" </w:instrText>
    </w:r>
    <w:r w:rsidR="003940E1">
      <w:rPr>
        <w:i/>
        <w:sz w:val="16"/>
        <w:szCs w:val="16"/>
      </w:rPr>
      <w:fldChar w:fldCharType="separate"/>
    </w:r>
    <w:r w:rsidR="006849BB">
      <w:rPr>
        <w:i/>
        <w:noProof/>
        <w:sz w:val="16"/>
        <w:szCs w:val="16"/>
      </w:rPr>
      <w:t>2015</w:t>
    </w:r>
    <w:r w:rsidR="003940E1"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</w:t>
    </w: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>. All rights reserved.</w:t>
    </w:r>
    <w:r>
      <w:rPr>
        <w:i/>
        <w:sz w:val="16"/>
        <w:szCs w:val="16"/>
      </w:rPr>
      <w:t xml:space="preserve"> </w:t>
    </w:r>
  </w:p>
  <w:p w14:paraId="5615BDCF" w14:textId="77777777" w:rsidR="002A50B8" w:rsidRPr="002A50B8" w:rsidRDefault="00B90DAB" w:rsidP="002A50B8">
    <w:pPr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8080692"/>
        <w:docPartObj>
          <w:docPartGallery w:val="Page Numbers (Top of Page)"/>
          <w:docPartUnique/>
        </w:docPartObj>
      </w:sdtPr>
      <w:sdtEndPr/>
      <w:sdtContent>
        <w:r w:rsidR="002A50B8" w:rsidRPr="00F7410E">
          <w:rPr>
            <w:i/>
            <w:sz w:val="16"/>
            <w:szCs w:val="16"/>
          </w:rPr>
          <w:t xml:space="preserve">Page </w:t>
        </w:r>
        <w:r w:rsidR="003940E1" w:rsidRPr="00F7410E">
          <w:rPr>
            <w:i/>
            <w:sz w:val="16"/>
            <w:szCs w:val="16"/>
          </w:rPr>
          <w:fldChar w:fldCharType="begin"/>
        </w:r>
        <w:r w:rsidR="002A50B8" w:rsidRPr="00F7410E">
          <w:rPr>
            <w:i/>
            <w:sz w:val="16"/>
            <w:szCs w:val="16"/>
          </w:rPr>
          <w:instrText xml:space="preserve"> PAGE </w:instrText>
        </w:r>
        <w:r w:rsidR="003940E1" w:rsidRPr="00F7410E">
          <w:rPr>
            <w:i/>
            <w:sz w:val="16"/>
            <w:szCs w:val="16"/>
          </w:rPr>
          <w:fldChar w:fldCharType="separate"/>
        </w:r>
        <w:r w:rsidR="006849BB">
          <w:rPr>
            <w:i/>
            <w:noProof/>
            <w:sz w:val="16"/>
            <w:szCs w:val="16"/>
          </w:rPr>
          <w:t>10</w:t>
        </w:r>
        <w:r w:rsidR="003940E1" w:rsidRPr="00F7410E">
          <w:rPr>
            <w:i/>
            <w:sz w:val="16"/>
            <w:szCs w:val="16"/>
          </w:rPr>
          <w:fldChar w:fldCharType="end"/>
        </w:r>
        <w:r w:rsidR="002A50B8" w:rsidRPr="00F7410E">
          <w:rPr>
            <w:i/>
            <w:sz w:val="16"/>
            <w:szCs w:val="16"/>
          </w:rPr>
          <w:t xml:space="preserve"> of </w:t>
        </w:r>
        <w:r w:rsidR="003940E1" w:rsidRPr="00F7410E">
          <w:rPr>
            <w:i/>
            <w:sz w:val="16"/>
            <w:szCs w:val="16"/>
          </w:rPr>
          <w:fldChar w:fldCharType="begin"/>
        </w:r>
        <w:r w:rsidR="002A50B8" w:rsidRPr="00F7410E">
          <w:rPr>
            <w:i/>
            <w:sz w:val="16"/>
            <w:szCs w:val="16"/>
          </w:rPr>
          <w:instrText xml:space="preserve"> NUMPAGES  </w:instrText>
        </w:r>
        <w:r w:rsidR="003940E1" w:rsidRPr="00F7410E">
          <w:rPr>
            <w:i/>
            <w:sz w:val="16"/>
            <w:szCs w:val="16"/>
          </w:rPr>
          <w:fldChar w:fldCharType="separate"/>
        </w:r>
        <w:r w:rsidR="006849BB">
          <w:rPr>
            <w:i/>
            <w:noProof/>
            <w:sz w:val="16"/>
            <w:szCs w:val="16"/>
          </w:rPr>
          <w:t>12</w:t>
        </w:r>
        <w:r w:rsidR="003940E1" w:rsidRPr="00F7410E">
          <w:rPr>
            <w:i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4137D" w14:textId="77777777" w:rsidR="008E6E3D" w:rsidRDefault="008E6E3D" w:rsidP="00B326DE">
    <w:pPr>
      <w:pBdr>
        <w:bottom w:val="single" w:sz="6" w:space="1" w:color="auto"/>
      </w:pBdr>
      <w:rPr>
        <w:i/>
        <w:sz w:val="16"/>
        <w:szCs w:val="16"/>
      </w:rPr>
    </w:pPr>
  </w:p>
  <w:p w14:paraId="7CDC5BCD" w14:textId="77777777" w:rsidR="008E6E3D" w:rsidRPr="00130207" w:rsidRDefault="008E6E3D" w:rsidP="002A50B8">
    <w:pPr>
      <w:rPr>
        <w:i/>
        <w:sz w:val="16"/>
        <w:szCs w:val="16"/>
      </w:rPr>
    </w:pP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 xml:space="preserve">® is a registered trademark. All other brand and product names are the property of their respective holders. The contents of this document are the property of </w:t>
    </w: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>. Copyright © 2001-</w:t>
    </w:r>
    <w:r w:rsidR="003940E1"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DATE \@ "yyyy" </w:instrText>
    </w:r>
    <w:r w:rsidR="003940E1">
      <w:rPr>
        <w:i/>
        <w:sz w:val="16"/>
        <w:szCs w:val="16"/>
      </w:rPr>
      <w:fldChar w:fldCharType="separate"/>
    </w:r>
    <w:r w:rsidR="006849BB">
      <w:rPr>
        <w:i/>
        <w:noProof/>
        <w:sz w:val="16"/>
        <w:szCs w:val="16"/>
      </w:rPr>
      <w:t>2015</w:t>
    </w:r>
    <w:r w:rsidR="003940E1"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</w:t>
    </w:r>
    <w:proofErr w:type="spellStart"/>
    <w:r w:rsidRPr="00130207">
      <w:rPr>
        <w:i/>
        <w:sz w:val="16"/>
        <w:szCs w:val="16"/>
      </w:rPr>
      <w:t>Sitecore</w:t>
    </w:r>
    <w:proofErr w:type="spellEnd"/>
    <w:r w:rsidRPr="00130207">
      <w:rPr>
        <w:i/>
        <w:sz w:val="16"/>
        <w:szCs w:val="16"/>
      </w:rPr>
      <w:t>. All rights reserved.</w:t>
    </w:r>
    <w:r>
      <w:rPr>
        <w:i/>
        <w:sz w:val="16"/>
        <w:szCs w:val="16"/>
      </w:rPr>
      <w:t xml:space="preserve"> </w:t>
    </w:r>
  </w:p>
  <w:p w14:paraId="2CBACCEC" w14:textId="77777777" w:rsidR="008E6E3D" w:rsidRPr="00B326DE" w:rsidRDefault="00B90DAB" w:rsidP="00B326DE">
    <w:pPr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2890998"/>
        <w:docPartObj>
          <w:docPartGallery w:val="Page Numbers (Top of Page)"/>
          <w:docPartUnique/>
        </w:docPartObj>
      </w:sdtPr>
      <w:sdtEndPr/>
      <w:sdtContent>
        <w:r w:rsidR="008E6E3D" w:rsidRPr="00F7410E">
          <w:rPr>
            <w:i/>
            <w:sz w:val="16"/>
            <w:szCs w:val="16"/>
          </w:rPr>
          <w:t xml:space="preserve">Page </w:t>
        </w:r>
        <w:r w:rsidR="003940E1" w:rsidRPr="00F7410E">
          <w:rPr>
            <w:i/>
            <w:sz w:val="16"/>
            <w:szCs w:val="16"/>
          </w:rPr>
          <w:fldChar w:fldCharType="begin"/>
        </w:r>
        <w:r w:rsidR="008E6E3D" w:rsidRPr="00F7410E">
          <w:rPr>
            <w:i/>
            <w:sz w:val="16"/>
            <w:szCs w:val="16"/>
          </w:rPr>
          <w:instrText xml:space="preserve"> PAGE </w:instrText>
        </w:r>
        <w:r w:rsidR="003940E1" w:rsidRPr="00F7410E">
          <w:rPr>
            <w:i/>
            <w:sz w:val="16"/>
            <w:szCs w:val="16"/>
          </w:rPr>
          <w:fldChar w:fldCharType="separate"/>
        </w:r>
        <w:r w:rsidR="006849BB">
          <w:rPr>
            <w:i/>
            <w:noProof/>
            <w:sz w:val="16"/>
            <w:szCs w:val="16"/>
          </w:rPr>
          <w:t>11</w:t>
        </w:r>
        <w:r w:rsidR="003940E1" w:rsidRPr="00F7410E">
          <w:rPr>
            <w:i/>
            <w:sz w:val="16"/>
            <w:szCs w:val="16"/>
          </w:rPr>
          <w:fldChar w:fldCharType="end"/>
        </w:r>
        <w:r w:rsidR="008E6E3D" w:rsidRPr="00F7410E">
          <w:rPr>
            <w:i/>
            <w:sz w:val="16"/>
            <w:szCs w:val="16"/>
          </w:rPr>
          <w:t xml:space="preserve"> of </w:t>
        </w:r>
        <w:r w:rsidR="003940E1" w:rsidRPr="00F7410E">
          <w:rPr>
            <w:i/>
            <w:sz w:val="16"/>
            <w:szCs w:val="16"/>
          </w:rPr>
          <w:fldChar w:fldCharType="begin"/>
        </w:r>
        <w:r w:rsidR="008E6E3D" w:rsidRPr="00F7410E">
          <w:rPr>
            <w:i/>
            <w:sz w:val="16"/>
            <w:szCs w:val="16"/>
          </w:rPr>
          <w:instrText xml:space="preserve"> NUMPAGES  </w:instrText>
        </w:r>
        <w:r w:rsidR="003940E1" w:rsidRPr="00F7410E">
          <w:rPr>
            <w:i/>
            <w:sz w:val="16"/>
            <w:szCs w:val="16"/>
          </w:rPr>
          <w:fldChar w:fldCharType="separate"/>
        </w:r>
        <w:r w:rsidR="006849BB">
          <w:rPr>
            <w:i/>
            <w:noProof/>
            <w:sz w:val="16"/>
            <w:szCs w:val="16"/>
          </w:rPr>
          <w:t>12</w:t>
        </w:r>
        <w:r w:rsidR="003940E1" w:rsidRPr="00F7410E">
          <w:rPr>
            <w:i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0E5DC" w14:textId="77777777" w:rsidR="008E6E3D" w:rsidRDefault="008E6E3D" w:rsidP="002A50B8">
    <w:pPr>
      <w:pStyle w:val="Footer"/>
      <w:tabs>
        <w:tab w:val="clear" w:pos="9360"/>
        <w:tab w:val="right" w:pos="9000"/>
      </w:tabs>
      <w:ind w:right="27"/>
    </w:pPr>
    <w:proofErr w:type="spellStart"/>
    <w:r w:rsidRPr="00130207">
      <w:t>Sitecore</w:t>
    </w:r>
    <w:proofErr w:type="spellEnd"/>
    <w:r w:rsidRPr="00130207">
      <w:t xml:space="preserve">® is a registered trademark. All other brand and product names are the property of their respective holders. The contents of this document are the property of </w:t>
    </w:r>
    <w:proofErr w:type="spellStart"/>
    <w:r w:rsidRPr="00130207">
      <w:t>Sitecore</w:t>
    </w:r>
    <w:proofErr w:type="spellEnd"/>
    <w:r w:rsidRPr="00130207">
      <w:t>. Copyright © 2001-</w:t>
    </w:r>
    <w:r w:rsidR="001426F5">
      <w:fldChar w:fldCharType="begin"/>
    </w:r>
    <w:r w:rsidR="001426F5">
      <w:instrText xml:space="preserve"> DATE \@ "yyyy" </w:instrText>
    </w:r>
    <w:r w:rsidR="001426F5">
      <w:fldChar w:fldCharType="separate"/>
    </w:r>
    <w:r w:rsidR="006849BB">
      <w:rPr>
        <w:noProof/>
      </w:rPr>
      <w:t>2015</w:t>
    </w:r>
    <w:r w:rsidR="001426F5">
      <w:rPr>
        <w:noProof/>
      </w:rPr>
      <w:fldChar w:fldCharType="end"/>
    </w:r>
    <w:r>
      <w:t xml:space="preserve"> </w:t>
    </w:r>
    <w:proofErr w:type="spellStart"/>
    <w:r w:rsidRPr="00130207">
      <w:t>Sitecore</w:t>
    </w:r>
    <w:proofErr w:type="spellEnd"/>
    <w:r w:rsidRPr="00130207">
      <w:t>. All rights reserved.</w:t>
    </w:r>
  </w:p>
  <w:p w14:paraId="35BEFA5F" w14:textId="77777777" w:rsidR="002A50B8" w:rsidRDefault="002A50B8" w:rsidP="002A50B8">
    <w:pPr>
      <w:pStyle w:val="Footer"/>
      <w:tabs>
        <w:tab w:val="clear" w:pos="9360"/>
        <w:tab w:val="right" w:pos="9000"/>
      </w:tabs>
      <w:ind w:right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F958D" w14:textId="77777777" w:rsidR="00B90DAB" w:rsidRDefault="00B90DAB">
      <w:pPr>
        <w:spacing w:before="0"/>
      </w:pPr>
      <w:r>
        <w:separator/>
      </w:r>
    </w:p>
  </w:footnote>
  <w:footnote w:type="continuationSeparator" w:id="0">
    <w:p w14:paraId="649BBD8D" w14:textId="77777777" w:rsidR="00B90DAB" w:rsidRDefault="00B90DA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9BD1" w14:textId="77777777" w:rsidR="002A50B8" w:rsidRDefault="002A50B8" w:rsidP="002A50B8">
    <w:pPr>
      <w:pStyle w:val="Header"/>
      <w:tabs>
        <w:tab w:val="clear" w:pos="9360"/>
        <w:tab w:val="left" w:pos="4445"/>
        <w:tab w:val="right" w:pos="9000"/>
      </w:tabs>
      <w:ind w:right="2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6668AC7" wp14:editId="76E6AB70">
          <wp:simplePos x="0" y="0"/>
          <wp:positionH relativeFrom="column">
            <wp:posOffset>4200525</wp:posOffset>
          </wp:positionH>
          <wp:positionV relativeFrom="paragraph">
            <wp:posOffset>-138430</wp:posOffset>
          </wp:positionV>
          <wp:extent cx="1525905" cy="421640"/>
          <wp:effectExtent l="0" t="0" r="0" b="0"/>
          <wp:wrapSquare wrapText="bothSides"/>
          <wp:docPr id="5" name="Picture 2" descr="sclogohoripan_jpg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logohoripan_jpg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5905" cy="421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4065">
      <w:fldChar w:fldCharType="begin"/>
    </w:r>
    <w:r w:rsidR="00D74065">
      <w:instrText xml:space="preserve"> DOCPROPERTY  Category  \* MERGEFORMAT </w:instrText>
    </w:r>
    <w:r w:rsidR="00D74065">
      <w:fldChar w:fldCharType="separate"/>
    </w:r>
    <w:proofErr w:type="spellStart"/>
    <w:r w:rsidR="00F46A4F">
      <w:t>Sitecore</w:t>
    </w:r>
    <w:proofErr w:type="spellEnd"/>
    <w:r w:rsidR="00F46A4F">
      <w:t xml:space="preserve"> CMS 6.6-7.2</w:t>
    </w:r>
    <w:r w:rsidR="00D74065"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69DD4" w14:textId="77777777" w:rsidR="008E6E3D" w:rsidRPr="007D4363" w:rsidRDefault="008E6E3D" w:rsidP="00737AA1">
    <w:pPr>
      <w:pStyle w:val="Header"/>
      <w:tabs>
        <w:tab w:val="clear" w:pos="9360"/>
        <w:tab w:val="left" w:pos="4445"/>
        <w:tab w:val="right" w:pos="9000"/>
      </w:tabs>
      <w:ind w:right="2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BDBE8" wp14:editId="1B3FFC45">
          <wp:simplePos x="0" y="0"/>
          <wp:positionH relativeFrom="column">
            <wp:posOffset>4200525</wp:posOffset>
          </wp:positionH>
          <wp:positionV relativeFrom="paragraph">
            <wp:posOffset>-138430</wp:posOffset>
          </wp:positionV>
          <wp:extent cx="1525905" cy="421640"/>
          <wp:effectExtent l="0" t="0" r="0" b="0"/>
          <wp:wrapSquare wrapText="bothSides"/>
          <wp:docPr id="3" name="Picture 2" descr="sclogohoripan_jpg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logohoripan_jpg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5905" cy="421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0DAB">
      <w:fldChar w:fldCharType="begin"/>
    </w:r>
    <w:r w:rsidR="00B90DAB">
      <w:instrText xml:space="preserve"> TITLE   \</w:instrText>
    </w:r>
    <w:r w:rsidR="00B90DAB">
      <w:instrText xml:space="preserve">* MERGEFORMAT </w:instrText>
    </w:r>
    <w:r w:rsidR="00B90DAB">
      <w:fldChar w:fldCharType="separate"/>
    </w:r>
    <w:r w:rsidR="00F46A4F">
      <w:t>External Links Checker User Guide</w:t>
    </w:r>
    <w:r w:rsidR="00B90DAB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CE0EC" w14:textId="77777777" w:rsidR="008E6E3D" w:rsidRPr="002A50B8" w:rsidRDefault="00D74065" w:rsidP="001345B4">
    <w:pPr>
      <w:pStyle w:val="Footer"/>
      <w:ind w:right="-333"/>
    </w:pPr>
    <w:r>
      <w:fldChar w:fldCharType="begin"/>
    </w:r>
    <w:r>
      <w:instrText xml:space="preserve"> DOCPROPERTY  Category  \* MERGEFORMAT </w:instrText>
    </w:r>
    <w:r>
      <w:fldChar w:fldCharType="separate"/>
    </w:r>
    <w:proofErr w:type="spellStart"/>
    <w:r w:rsidR="00F46A4F">
      <w:t>Sitecore</w:t>
    </w:r>
    <w:proofErr w:type="spellEnd"/>
    <w:r w:rsidR="00F46A4F">
      <w:t xml:space="preserve"> CMS 7 and later</w:t>
    </w:r>
    <w:r>
      <w:fldChar w:fldCharType="end"/>
    </w:r>
  </w:p>
  <w:p w14:paraId="268DA211" w14:textId="77777777" w:rsidR="008E6E3D" w:rsidRPr="002A50B8" w:rsidRDefault="00D74065" w:rsidP="001345B4">
    <w:pPr>
      <w:pStyle w:val="Footer"/>
      <w:ind w:right="-333"/>
    </w:pPr>
    <w:fldSimple w:instr=" TITLE   \* MERGEFORMAT ">
      <w:r w:rsidR="00F46A4F">
        <w:t>External Links Checker User Guide</w:t>
      </w:r>
    </w:fldSimple>
    <w:r w:rsidR="008E6E3D" w:rsidRPr="002A50B8">
      <w:t xml:space="preserve"> Rev: </w:t>
    </w:r>
    <w:r w:rsidR="001426F5">
      <w:fldChar w:fldCharType="begin"/>
    </w:r>
    <w:r w:rsidR="001426F5">
      <w:instrText xml:space="preserve"> DATE  \@ "MMMM d, yyyy" </w:instrText>
    </w:r>
    <w:r w:rsidR="001426F5">
      <w:fldChar w:fldCharType="separate"/>
    </w:r>
    <w:r w:rsidR="006849BB">
      <w:rPr>
        <w:noProof/>
      </w:rPr>
      <w:t>January 5, 2015</w:t>
    </w:r>
    <w:r w:rsidR="001426F5">
      <w:rPr>
        <w:noProof/>
      </w:rPr>
      <w:fldChar w:fldCharType="end"/>
    </w:r>
  </w:p>
  <w:p w14:paraId="228F21F8" w14:textId="77777777" w:rsidR="008E6E3D" w:rsidRDefault="008E6E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4174"/>
    <w:multiLevelType w:val="hybridMultilevel"/>
    <w:tmpl w:val="A67205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7C3F"/>
    <w:multiLevelType w:val="hybridMultilevel"/>
    <w:tmpl w:val="B660169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C36EA7"/>
    <w:multiLevelType w:val="hybridMultilevel"/>
    <w:tmpl w:val="1CD8D3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40D52"/>
    <w:multiLevelType w:val="multilevel"/>
    <w:tmpl w:val="8C7E6108"/>
    <w:styleLink w:val="Step"/>
    <w:lvl w:ilvl="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36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288"/>
      </w:pPr>
      <w:rPr>
        <w:rFonts w:hint="default"/>
      </w:rPr>
    </w:lvl>
  </w:abstractNum>
  <w:abstractNum w:abstractNumId="4">
    <w:nsid w:val="191B573F"/>
    <w:multiLevelType w:val="hybridMultilevel"/>
    <w:tmpl w:val="8484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06937"/>
    <w:multiLevelType w:val="hybridMultilevel"/>
    <w:tmpl w:val="544A08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F2F50"/>
    <w:multiLevelType w:val="multilevel"/>
    <w:tmpl w:val="4A4EE360"/>
    <w:lvl w:ilvl="0">
      <w:start w:val="1"/>
      <w:numFmt w:val="decimal"/>
      <w:lvlText w:val="Chapter %1"/>
      <w:lvlJc w:val="left"/>
      <w:pPr>
        <w:ind w:left="360" w:hanging="360"/>
      </w:pPr>
      <w:rPr>
        <w:rFonts w:ascii="Arial" w:hAnsi="Arial" w:hint="default"/>
        <w:b/>
        <w:i w:val="0"/>
        <w:color w:val="969696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0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7050327"/>
    <w:multiLevelType w:val="hybridMultilevel"/>
    <w:tmpl w:val="08E6E4E8"/>
    <w:lvl w:ilvl="0" w:tplc="3F1A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>
    <w:nsid w:val="37587707"/>
    <w:multiLevelType w:val="hybridMultilevel"/>
    <w:tmpl w:val="D16E0D70"/>
    <w:lvl w:ilvl="0" w:tplc="6BB8D22E">
      <w:numFmt w:val="bullet"/>
      <w:lvlText w:val="—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8B4B62"/>
    <w:multiLevelType w:val="hybridMultilevel"/>
    <w:tmpl w:val="7376DA52"/>
    <w:lvl w:ilvl="0" w:tplc="33B058A0">
      <w:start w:val="1"/>
      <w:numFmt w:val="bullet"/>
      <w:pStyle w:val="Sitecore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2FE"/>
    <w:multiLevelType w:val="multilevel"/>
    <w:tmpl w:val="C504B052"/>
    <w:lvl w:ilvl="0">
      <w:start w:val="1"/>
      <w:numFmt w:val="decimal"/>
      <w:lvlText w:val="Chapter %1"/>
      <w:lvlJc w:val="left"/>
      <w:pPr>
        <w:ind w:left="360" w:hanging="360"/>
      </w:pPr>
      <w:rPr>
        <w:rFonts w:ascii="Arial" w:hAnsi="Arial" w:hint="default"/>
        <w:b/>
        <w:i w:val="0"/>
        <w:color w:val="969696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F5A0F3D"/>
    <w:multiLevelType w:val="hybridMultilevel"/>
    <w:tmpl w:val="691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A306E"/>
    <w:multiLevelType w:val="hybridMultilevel"/>
    <w:tmpl w:val="312CC0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44ED2"/>
    <w:multiLevelType w:val="hybridMultilevel"/>
    <w:tmpl w:val="3FF041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83162"/>
    <w:multiLevelType w:val="hybridMultilevel"/>
    <w:tmpl w:val="11C05AB2"/>
    <w:lvl w:ilvl="0" w:tplc="C896DB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47D0D"/>
    <w:multiLevelType w:val="hybridMultilevel"/>
    <w:tmpl w:val="42F41644"/>
    <w:lvl w:ilvl="0" w:tplc="257EDD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8807BDC"/>
    <w:multiLevelType w:val="hybridMultilevel"/>
    <w:tmpl w:val="FCD0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D5C90"/>
    <w:multiLevelType w:val="hybridMultilevel"/>
    <w:tmpl w:val="02B6618E"/>
    <w:lvl w:ilvl="0" w:tplc="F1E43C90">
      <w:start w:val="3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22954"/>
    <w:multiLevelType w:val="multilevel"/>
    <w:tmpl w:val="4BA450C2"/>
    <w:lvl w:ilvl="0">
      <w:start w:val="1"/>
      <w:numFmt w:val="bullet"/>
      <w:lvlText w:val=""/>
      <w:lvlJc w:val="left"/>
      <w:pPr>
        <w:ind w:left="720" w:firstLine="576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pStyle w:val="SitecoreBulletedList"/>
      <w:lvlText w:val=""/>
      <w:lvlJc w:val="left"/>
      <w:pPr>
        <w:ind w:left="936" w:hanging="288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93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36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36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3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3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" w:hanging="288"/>
      </w:pPr>
      <w:rPr>
        <w:rFonts w:hint="default"/>
      </w:rPr>
    </w:lvl>
  </w:abstractNum>
  <w:abstractNum w:abstractNumId="19">
    <w:nsid w:val="66510A5C"/>
    <w:multiLevelType w:val="hybridMultilevel"/>
    <w:tmpl w:val="13E474D8"/>
    <w:lvl w:ilvl="0" w:tplc="06A2D0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93C7964"/>
    <w:multiLevelType w:val="hybridMultilevel"/>
    <w:tmpl w:val="9B2680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035FD"/>
    <w:multiLevelType w:val="hybridMultilevel"/>
    <w:tmpl w:val="E46E023C"/>
    <w:lvl w:ilvl="0" w:tplc="D5385C20">
      <w:start w:val="1"/>
      <w:numFmt w:val="bullet"/>
      <w:pStyle w:val="SitecoreBullet2ndLevel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>
    <w:nsid w:val="6F9F0498"/>
    <w:multiLevelType w:val="hybridMultilevel"/>
    <w:tmpl w:val="0C4C254E"/>
    <w:lvl w:ilvl="0" w:tplc="94BED5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92BAC"/>
    <w:multiLevelType w:val="hybridMultilevel"/>
    <w:tmpl w:val="3F60D6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C1A4D"/>
    <w:multiLevelType w:val="hybridMultilevel"/>
    <w:tmpl w:val="1F80B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D6FFE"/>
    <w:multiLevelType w:val="hybridMultilevel"/>
    <w:tmpl w:val="87F8D35E"/>
    <w:lvl w:ilvl="0" w:tplc="114CD010">
      <w:start w:val="1"/>
      <w:numFmt w:val="decimal"/>
      <w:pStyle w:val="Sitecore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5"/>
  </w:num>
  <w:num w:numId="5">
    <w:abstractNumId w:val="25"/>
    <w:lvlOverride w:ilvl="0">
      <w:startOverride w:val="1"/>
    </w:lvlOverride>
  </w:num>
  <w:num w:numId="6">
    <w:abstractNumId w:val="9"/>
  </w:num>
  <w:num w:numId="7">
    <w:abstractNumId w:val="18"/>
  </w:num>
  <w:num w:numId="8">
    <w:abstractNumId w:val="25"/>
    <w:lvlOverride w:ilvl="0">
      <w:startOverride w:val="1"/>
    </w:lvlOverride>
  </w:num>
  <w:num w:numId="9">
    <w:abstractNumId w:val="25"/>
  </w:num>
  <w:num w:numId="10">
    <w:abstractNumId w:val="6"/>
    <w:lvlOverride w:ilvl="0">
      <w:startOverride w:val="1"/>
    </w:lvlOverride>
  </w:num>
  <w:num w:numId="11">
    <w:abstractNumId w:val="17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25"/>
    <w:lvlOverride w:ilvl="0">
      <w:startOverride w:val="1"/>
    </w:lvlOverride>
  </w:num>
  <w:num w:numId="19">
    <w:abstractNumId w:val="7"/>
  </w:num>
  <w:num w:numId="20">
    <w:abstractNumId w:val="7"/>
  </w:num>
  <w:num w:numId="21">
    <w:abstractNumId w:val="25"/>
    <w:lvlOverride w:ilvl="0">
      <w:startOverride w:val="1"/>
    </w:lvlOverride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15"/>
  </w:num>
  <w:num w:numId="27">
    <w:abstractNumId w:val="21"/>
  </w:num>
  <w:num w:numId="28">
    <w:abstractNumId w:val="21"/>
  </w:num>
  <w:num w:numId="29">
    <w:abstractNumId w:val="21"/>
  </w:num>
  <w:num w:numId="30">
    <w:abstractNumId w:val="20"/>
  </w:num>
  <w:num w:numId="31">
    <w:abstractNumId w:val="12"/>
  </w:num>
  <w:num w:numId="32">
    <w:abstractNumId w:val="5"/>
  </w:num>
  <w:num w:numId="33">
    <w:abstractNumId w:val="23"/>
  </w:num>
  <w:num w:numId="34">
    <w:abstractNumId w:val="13"/>
  </w:num>
  <w:num w:numId="35">
    <w:abstractNumId w:val="8"/>
  </w:num>
  <w:num w:numId="36">
    <w:abstractNumId w:val="2"/>
  </w:num>
  <w:num w:numId="37">
    <w:abstractNumId w:val="0"/>
  </w:num>
  <w:num w:numId="38">
    <w:abstractNumId w:val="1"/>
  </w:num>
  <w:num w:numId="39">
    <w:abstractNumId w:val="24"/>
  </w:num>
  <w:num w:numId="40">
    <w:abstractNumId w:val="11"/>
  </w:num>
  <w:num w:numId="41">
    <w:abstractNumId w:val="22"/>
  </w:num>
  <w:num w:numId="42">
    <w:abstractNumId w:val="16"/>
  </w:num>
  <w:num w:numId="43">
    <w:abstractNumId w:val="14"/>
  </w:num>
  <w:num w:numId="44">
    <w:abstractNumId w:val="25"/>
    <w:lvlOverride w:ilvl="0">
      <w:startOverride w:val="1"/>
    </w:lvlOverride>
  </w:num>
  <w:num w:numId="45">
    <w:abstractNumId w:val="25"/>
    <w:lvlOverride w:ilvl="0">
      <w:startOverride w:val="1"/>
    </w:lvlOverride>
  </w:num>
  <w:num w:numId="46">
    <w:abstractNumId w:val="25"/>
    <w:lvlOverride w:ilvl="0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ugene Lymar">
    <w15:presenceInfo w15:providerId="AD" w15:userId="S-1-5-21-273161372-3525547952-1395639491-9547"/>
  </w15:person>
  <w15:person w15:author="Lilia Silvestrova">
    <w15:presenceInfo w15:providerId="AD" w15:userId="S-1-5-21-273161372-3525547952-1395639491-9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31"/>
    <w:rsid w:val="000000CB"/>
    <w:rsid w:val="0000101F"/>
    <w:rsid w:val="000021CA"/>
    <w:rsid w:val="000052A1"/>
    <w:rsid w:val="000061B8"/>
    <w:rsid w:val="00025EDA"/>
    <w:rsid w:val="0003011F"/>
    <w:rsid w:val="000342D6"/>
    <w:rsid w:val="00044634"/>
    <w:rsid w:val="00046485"/>
    <w:rsid w:val="0005214E"/>
    <w:rsid w:val="00060679"/>
    <w:rsid w:val="00060BD3"/>
    <w:rsid w:val="00064BC3"/>
    <w:rsid w:val="000659D3"/>
    <w:rsid w:val="000662A2"/>
    <w:rsid w:val="00071BC9"/>
    <w:rsid w:val="00071E33"/>
    <w:rsid w:val="00081F89"/>
    <w:rsid w:val="00082223"/>
    <w:rsid w:val="000855DF"/>
    <w:rsid w:val="000917B1"/>
    <w:rsid w:val="000A1CBD"/>
    <w:rsid w:val="000A1EB8"/>
    <w:rsid w:val="000A65E7"/>
    <w:rsid w:val="000A68B6"/>
    <w:rsid w:val="000A6E5B"/>
    <w:rsid w:val="000B26E2"/>
    <w:rsid w:val="000B2938"/>
    <w:rsid w:val="000B4178"/>
    <w:rsid w:val="000D016F"/>
    <w:rsid w:val="000D1AB8"/>
    <w:rsid w:val="000D6922"/>
    <w:rsid w:val="000E6B73"/>
    <w:rsid w:val="000F74E3"/>
    <w:rsid w:val="00102CD6"/>
    <w:rsid w:val="00105ED6"/>
    <w:rsid w:val="001114DC"/>
    <w:rsid w:val="00115B82"/>
    <w:rsid w:val="00130C42"/>
    <w:rsid w:val="0013113B"/>
    <w:rsid w:val="00133666"/>
    <w:rsid w:val="001345B4"/>
    <w:rsid w:val="00137BD6"/>
    <w:rsid w:val="001426F5"/>
    <w:rsid w:val="00166600"/>
    <w:rsid w:val="001673F2"/>
    <w:rsid w:val="00172E06"/>
    <w:rsid w:val="00196CEF"/>
    <w:rsid w:val="00197B1D"/>
    <w:rsid w:val="001B4A9B"/>
    <w:rsid w:val="001B4B45"/>
    <w:rsid w:val="001C3C59"/>
    <w:rsid w:val="001C65DB"/>
    <w:rsid w:val="001C6F73"/>
    <w:rsid w:val="001D093C"/>
    <w:rsid w:val="001D1C14"/>
    <w:rsid w:val="001D37D4"/>
    <w:rsid w:val="001E13C9"/>
    <w:rsid w:val="001E1565"/>
    <w:rsid w:val="001E3C12"/>
    <w:rsid w:val="001F3B5E"/>
    <w:rsid w:val="00210B34"/>
    <w:rsid w:val="00211F14"/>
    <w:rsid w:val="0021343E"/>
    <w:rsid w:val="00233DB8"/>
    <w:rsid w:val="00241AE6"/>
    <w:rsid w:val="00247ACA"/>
    <w:rsid w:val="002648AC"/>
    <w:rsid w:val="0026557B"/>
    <w:rsid w:val="00273209"/>
    <w:rsid w:val="00274081"/>
    <w:rsid w:val="00275467"/>
    <w:rsid w:val="00277188"/>
    <w:rsid w:val="002774A3"/>
    <w:rsid w:val="00284AAA"/>
    <w:rsid w:val="00292F5D"/>
    <w:rsid w:val="00293D17"/>
    <w:rsid w:val="00296183"/>
    <w:rsid w:val="002A50B8"/>
    <w:rsid w:val="002A76BC"/>
    <w:rsid w:val="002B6F0D"/>
    <w:rsid w:val="002C3F5A"/>
    <w:rsid w:val="002C731F"/>
    <w:rsid w:val="002D269E"/>
    <w:rsid w:val="002F1B8B"/>
    <w:rsid w:val="0030011F"/>
    <w:rsid w:val="00304208"/>
    <w:rsid w:val="00304AB7"/>
    <w:rsid w:val="00313497"/>
    <w:rsid w:val="00330870"/>
    <w:rsid w:val="00330EC7"/>
    <w:rsid w:val="003414F2"/>
    <w:rsid w:val="003435E6"/>
    <w:rsid w:val="00356DED"/>
    <w:rsid w:val="003601E4"/>
    <w:rsid w:val="0036276C"/>
    <w:rsid w:val="003709A2"/>
    <w:rsid w:val="003710CC"/>
    <w:rsid w:val="003772BD"/>
    <w:rsid w:val="003828D3"/>
    <w:rsid w:val="0038552E"/>
    <w:rsid w:val="003940E1"/>
    <w:rsid w:val="00395483"/>
    <w:rsid w:val="003A5605"/>
    <w:rsid w:val="003A63F7"/>
    <w:rsid w:val="003A6466"/>
    <w:rsid w:val="003A7812"/>
    <w:rsid w:val="003B04A6"/>
    <w:rsid w:val="003B1743"/>
    <w:rsid w:val="003C1B79"/>
    <w:rsid w:val="003C1E7B"/>
    <w:rsid w:val="003D3559"/>
    <w:rsid w:val="003D3D5D"/>
    <w:rsid w:val="003E68EE"/>
    <w:rsid w:val="003E7880"/>
    <w:rsid w:val="003F0BDE"/>
    <w:rsid w:val="00403FC3"/>
    <w:rsid w:val="0041002F"/>
    <w:rsid w:val="00411546"/>
    <w:rsid w:val="00416363"/>
    <w:rsid w:val="00432716"/>
    <w:rsid w:val="0043507D"/>
    <w:rsid w:val="00435243"/>
    <w:rsid w:val="00440B27"/>
    <w:rsid w:val="00441638"/>
    <w:rsid w:val="00443EE4"/>
    <w:rsid w:val="00452A6D"/>
    <w:rsid w:val="004640EB"/>
    <w:rsid w:val="004656D9"/>
    <w:rsid w:val="00476D53"/>
    <w:rsid w:val="004833D6"/>
    <w:rsid w:val="00484C41"/>
    <w:rsid w:val="00484F0C"/>
    <w:rsid w:val="004921A5"/>
    <w:rsid w:val="004A01E7"/>
    <w:rsid w:val="004A3CC8"/>
    <w:rsid w:val="004B0ECD"/>
    <w:rsid w:val="004B3061"/>
    <w:rsid w:val="004B6E07"/>
    <w:rsid w:val="004C15DC"/>
    <w:rsid w:val="004C5312"/>
    <w:rsid w:val="004C6A52"/>
    <w:rsid w:val="004C6F5B"/>
    <w:rsid w:val="004D05D4"/>
    <w:rsid w:val="004D11B1"/>
    <w:rsid w:val="004D6B7A"/>
    <w:rsid w:val="004E094A"/>
    <w:rsid w:val="004E219D"/>
    <w:rsid w:val="004E2F17"/>
    <w:rsid w:val="004F1D2A"/>
    <w:rsid w:val="004F2E4A"/>
    <w:rsid w:val="005033F7"/>
    <w:rsid w:val="00506DDC"/>
    <w:rsid w:val="00510272"/>
    <w:rsid w:val="00512E94"/>
    <w:rsid w:val="00514693"/>
    <w:rsid w:val="00521051"/>
    <w:rsid w:val="00524779"/>
    <w:rsid w:val="00525E8B"/>
    <w:rsid w:val="005448EA"/>
    <w:rsid w:val="0054707C"/>
    <w:rsid w:val="005475C3"/>
    <w:rsid w:val="005478BD"/>
    <w:rsid w:val="0055718D"/>
    <w:rsid w:val="00561FB5"/>
    <w:rsid w:val="0056349C"/>
    <w:rsid w:val="00565362"/>
    <w:rsid w:val="00565E08"/>
    <w:rsid w:val="00566EB6"/>
    <w:rsid w:val="0057387E"/>
    <w:rsid w:val="005823D4"/>
    <w:rsid w:val="00585A3A"/>
    <w:rsid w:val="0058784E"/>
    <w:rsid w:val="005909EF"/>
    <w:rsid w:val="00592E46"/>
    <w:rsid w:val="00594B26"/>
    <w:rsid w:val="005976FA"/>
    <w:rsid w:val="005A0E93"/>
    <w:rsid w:val="005A5B1B"/>
    <w:rsid w:val="005A7AF0"/>
    <w:rsid w:val="005A7D2C"/>
    <w:rsid w:val="005C0A31"/>
    <w:rsid w:val="005C2666"/>
    <w:rsid w:val="005C34D7"/>
    <w:rsid w:val="005C68B0"/>
    <w:rsid w:val="005D1B28"/>
    <w:rsid w:val="005D2106"/>
    <w:rsid w:val="005D6078"/>
    <w:rsid w:val="005E2F2F"/>
    <w:rsid w:val="005E49DD"/>
    <w:rsid w:val="005F4749"/>
    <w:rsid w:val="00600DB1"/>
    <w:rsid w:val="006021A4"/>
    <w:rsid w:val="00616318"/>
    <w:rsid w:val="00617630"/>
    <w:rsid w:val="006313D2"/>
    <w:rsid w:val="006318B0"/>
    <w:rsid w:val="00644C7F"/>
    <w:rsid w:val="0064768D"/>
    <w:rsid w:val="00650EAF"/>
    <w:rsid w:val="006514B6"/>
    <w:rsid w:val="0066794E"/>
    <w:rsid w:val="0067569B"/>
    <w:rsid w:val="00677BE4"/>
    <w:rsid w:val="00680465"/>
    <w:rsid w:val="006849BB"/>
    <w:rsid w:val="00686DD2"/>
    <w:rsid w:val="0069313B"/>
    <w:rsid w:val="006A29F0"/>
    <w:rsid w:val="006A30AF"/>
    <w:rsid w:val="006A3128"/>
    <w:rsid w:val="006A6517"/>
    <w:rsid w:val="006B0ED9"/>
    <w:rsid w:val="006B11AA"/>
    <w:rsid w:val="006B3503"/>
    <w:rsid w:val="006B3D71"/>
    <w:rsid w:val="006B7A13"/>
    <w:rsid w:val="006B7A95"/>
    <w:rsid w:val="006C1350"/>
    <w:rsid w:val="006C482A"/>
    <w:rsid w:val="006D0B54"/>
    <w:rsid w:val="006D74FE"/>
    <w:rsid w:val="006E066C"/>
    <w:rsid w:val="006E1604"/>
    <w:rsid w:val="006E6A6E"/>
    <w:rsid w:val="006F13C9"/>
    <w:rsid w:val="006F3158"/>
    <w:rsid w:val="006F3DF9"/>
    <w:rsid w:val="006F7E88"/>
    <w:rsid w:val="00702C2A"/>
    <w:rsid w:val="00702D6A"/>
    <w:rsid w:val="007071B2"/>
    <w:rsid w:val="007142E1"/>
    <w:rsid w:val="0071460A"/>
    <w:rsid w:val="00715AEF"/>
    <w:rsid w:val="007204B2"/>
    <w:rsid w:val="007268BE"/>
    <w:rsid w:val="00727D08"/>
    <w:rsid w:val="007320C0"/>
    <w:rsid w:val="00737AA1"/>
    <w:rsid w:val="007475FF"/>
    <w:rsid w:val="007517E5"/>
    <w:rsid w:val="00754DDC"/>
    <w:rsid w:val="0075508C"/>
    <w:rsid w:val="00766689"/>
    <w:rsid w:val="007676F3"/>
    <w:rsid w:val="00774864"/>
    <w:rsid w:val="0078121D"/>
    <w:rsid w:val="00781E43"/>
    <w:rsid w:val="00782A36"/>
    <w:rsid w:val="007912C2"/>
    <w:rsid w:val="007978EE"/>
    <w:rsid w:val="007A3647"/>
    <w:rsid w:val="007A3FDF"/>
    <w:rsid w:val="007B0950"/>
    <w:rsid w:val="007B1AF6"/>
    <w:rsid w:val="007B7865"/>
    <w:rsid w:val="007C59C6"/>
    <w:rsid w:val="007D0807"/>
    <w:rsid w:val="007D4363"/>
    <w:rsid w:val="007D56CF"/>
    <w:rsid w:val="007D622F"/>
    <w:rsid w:val="007E0F19"/>
    <w:rsid w:val="007E2A92"/>
    <w:rsid w:val="007F0B31"/>
    <w:rsid w:val="007F69B7"/>
    <w:rsid w:val="00801CE9"/>
    <w:rsid w:val="00803C9A"/>
    <w:rsid w:val="00811419"/>
    <w:rsid w:val="00815174"/>
    <w:rsid w:val="00821EB3"/>
    <w:rsid w:val="008221FB"/>
    <w:rsid w:val="00822998"/>
    <w:rsid w:val="00823C9C"/>
    <w:rsid w:val="008247AC"/>
    <w:rsid w:val="00826C13"/>
    <w:rsid w:val="00831757"/>
    <w:rsid w:val="00846001"/>
    <w:rsid w:val="00847639"/>
    <w:rsid w:val="00847B28"/>
    <w:rsid w:val="00854152"/>
    <w:rsid w:val="00856E42"/>
    <w:rsid w:val="0086003A"/>
    <w:rsid w:val="00862352"/>
    <w:rsid w:val="00876D28"/>
    <w:rsid w:val="00885E0B"/>
    <w:rsid w:val="00893ABA"/>
    <w:rsid w:val="008A012A"/>
    <w:rsid w:val="008A0E52"/>
    <w:rsid w:val="008A1258"/>
    <w:rsid w:val="008A4A23"/>
    <w:rsid w:val="008A600C"/>
    <w:rsid w:val="008A6276"/>
    <w:rsid w:val="008B0B3D"/>
    <w:rsid w:val="008B60E9"/>
    <w:rsid w:val="008C5953"/>
    <w:rsid w:val="008E6E3D"/>
    <w:rsid w:val="008E735F"/>
    <w:rsid w:val="008F4E60"/>
    <w:rsid w:val="008F586F"/>
    <w:rsid w:val="00905FB7"/>
    <w:rsid w:val="009075C9"/>
    <w:rsid w:val="00911F80"/>
    <w:rsid w:val="0091497F"/>
    <w:rsid w:val="00926AC4"/>
    <w:rsid w:val="009317E7"/>
    <w:rsid w:val="00951FCB"/>
    <w:rsid w:val="009614B0"/>
    <w:rsid w:val="009707B4"/>
    <w:rsid w:val="00970AE2"/>
    <w:rsid w:val="00973D7A"/>
    <w:rsid w:val="009771C6"/>
    <w:rsid w:val="009817F9"/>
    <w:rsid w:val="00986EFC"/>
    <w:rsid w:val="009971D3"/>
    <w:rsid w:val="009A0069"/>
    <w:rsid w:val="009B1EF8"/>
    <w:rsid w:val="009C0019"/>
    <w:rsid w:val="009C4BCE"/>
    <w:rsid w:val="009C6181"/>
    <w:rsid w:val="009C6550"/>
    <w:rsid w:val="009C6928"/>
    <w:rsid w:val="009D1BA8"/>
    <w:rsid w:val="009D3537"/>
    <w:rsid w:val="009D61A3"/>
    <w:rsid w:val="009D6F8A"/>
    <w:rsid w:val="009F320B"/>
    <w:rsid w:val="00A0452A"/>
    <w:rsid w:val="00A0684E"/>
    <w:rsid w:val="00A107AD"/>
    <w:rsid w:val="00A11023"/>
    <w:rsid w:val="00A11D4A"/>
    <w:rsid w:val="00A17EF0"/>
    <w:rsid w:val="00A20321"/>
    <w:rsid w:val="00A21D7F"/>
    <w:rsid w:val="00A24BA9"/>
    <w:rsid w:val="00A27B1A"/>
    <w:rsid w:val="00A316AE"/>
    <w:rsid w:val="00A33544"/>
    <w:rsid w:val="00A35CB3"/>
    <w:rsid w:val="00A473EC"/>
    <w:rsid w:val="00A80F61"/>
    <w:rsid w:val="00A8293A"/>
    <w:rsid w:val="00A91B67"/>
    <w:rsid w:val="00A958E3"/>
    <w:rsid w:val="00AA1201"/>
    <w:rsid w:val="00AA127E"/>
    <w:rsid w:val="00AA6F50"/>
    <w:rsid w:val="00AB586D"/>
    <w:rsid w:val="00AC15D1"/>
    <w:rsid w:val="00AC1BC7"/>
    <w:rsid w:val="00AC2007"/>
    <w:rsid w:val="00AC3626"/>
    <w:rsid w:val="00AC5E1A"/>
    <w:rsid w:val="00AC6814"/>
    <w:rsid w:val="00AC6846"/>
    <w:rsid w:val="00AD4C2B"/>
    <w:rsid w:val="00AD58C1"/>
    <w:rsid w:val="00AD6705"/>
    <w:rsid w:val="00AE2935"/>
    <w:rsid w:val="00AE62E9"/>
    <w:rsid w:val="00AF3438"/>
    <w:rsid w:val="00AF560B"/>
    <w:rsid w:val="00AF583D"/>
    <w:rsid w:val="00AF5A45"/>
    <w:rsid w:val="00B001CF"/>
    <w:rsid w:val="00B0064B"/>
    <w:rsid w:val="00B044D5"/>
    <w:rsid w:val="00B12717"/>
    <w:rsid w:val="00B14133"/>
    <w:rsid w:val="00B15C3D"/>
    <w:rsid w:val="00B21983"/>
    <w:rsid w:val="00B279C7"/>
    <w:rsid w:val="00B326DE"/>
    <w:rsid w:val="00B338A9"/>
    <w:rsid w:val="00B47EFE"/>
    <w:rsid w:val="00B675B5"/>
    <w:rsid w:val="00B72524"/>
    <w:rsid w:val="00B75A42"/>
    <w:rsid w:val="00B763ED"/>
    <w:rsid w:val="00B76BE0"/>
    <w:rsid w:val="00B90DAB"/>
    <w:rsid w:val="00B95758"/>
    <w:rsid w:val="00B9699A"/>
    <w:rsid w:val="00BB3875"/>
    <w:rsid w:val="00BB6AD8"/>
    <w:rsid w:val="00BB785E"/>
    <w:rsid w:val="00BB7A6D"/>
    <w:rsid w:val="00BE3300"/>
    <w:rsid w:val="00BE6E7E"/>
    <w:rsid w:val="00BF2DBC"/>
    <w:rsid w:val="00BF2FC7"/>
    <w:rsid w:val="00BF7580"/>
    <w:rsid w:val="00C016BC"/>
    <w:rsid w:val="00C11C53"/>
    <w:rsid w:val="00C12E3C"/>
    <w:rsid w:val="00C23837"/>
    <w:rsid w:val="00C26E2B"/>
    <w:rsid w:val="00C30D36"/>
    <w:rsid w:val="00C324EC"/>
    <w:rsid w:val="00C32683"/>
    <w:rsid w:val="00C33149"/>
    <w:rsid w:val="00C44E84"/>
    <w:rsid w:val="00C55292"/>
    <w:rsid w:val="00C55DFE"/>
    <w:rsid w:val="00C63FC2"/>
    <w:rsid w:val="00C64B56"/>
    <w:rsid w:val="00C97DC6"/>
    <w:rsid w:val="00CA3449"/>
    <w:rsid w:val="00CA490A"/>
    <w:rsid w:val="00CA5E25"/>
    <w:rsid w:val="00CA6E80"/>
    <w:rsid w:val="00CB0681"/>
    <w:rsid w:val="00CB09C9"/>
    <w:rsid w:val="00CB136D"/>
    <w:rsid w:val="00CB19E6"/>
    <w:rsid w:val="00CB6639"/>
    <w:rsid w:val="00CB7A3F"/>
    <w:rsid w:val="00CC43CD"/>
    <w:rsid w:val="00CD13FB"/>
    <w:rsid w:val="00CD2966"/>
    <w:rsid w:val="00CD5461"/>
    <w:rsid w:val="00CD61B4"/>
    <w:rsid w:val="00CE4067"/>
    <w:rsid w:val="00CE71A3"/>
    <w:rsid w:val="00CF3040"/>
    <w:rsid w:val="00D056F8"/>
    <w:rsid w:val="00D07FE7"/>
    <w:rsid w:val="00D11CC4"/>
    <w:rsid w:val="00D145F4"/>
    <w:rsid w:val="00D1570E"/>
    <w:rsid w:val="00D231A1"/>
    <w:rsid w:val="00D30E53"/>
    <w:rsid w:val="00D361D9"/>
    <w:rsid w:val="00D36B4C"/>
    <w:rsid w:val="00D41373"/>
    <w:rsid w:val="00D45158"/>
    <w:rsid w:val="00D45400"/>
    <w:rsid w:val="00D51F13"/>
    <w:rsid w:val="00D566D8"/>
    <w:rsid w:val="00D64BBF"/>
    <w:rsid w:val="00D74065"/>
    <w:rsid w:val="00D87E4D"/>
    <w:rsid w:val="00D90BCF"/>
    <w:rsid w:val="00D92CA4"/>
    <w:rsid w:val="00D93E5A"/>
    <w:rsid w:val="00D95E6D"/>
    <w:rsid w:val="00DA28FF"/>
    <w:rsid w:val="00DB0EDA"/>
    <w:rsid w:val="00DB1788"/>
    <w:rsid w:val="00DB7591"/>
    <w:rsid w:val="00DC0830"/>
    <w:rsid w:val="00DC1480"/>
    <w:rsid w:val="00DC6D78"/>
    <w:rsid w:val="00DD581B"/>
    <w:rsid w:val="00DD650B"/>
    <w:rsid w:val="00DD71F4"/>
    <w:rsid w:val="00DE1826"/>
    <w:rsid w:val="00DE32BF"/>
    <w:rsid w:val="00DE58A7"/>
    <w:rsid w:val="00DF2132"/>
    <w:rsid w:val="00E00DEB"/>
    <w:rsid w:val="00E00E19"/>
    <w:rsid w:val="00E03C42"/>
    <w:rsid w:val="00E2109D"/>
    <w:rsid w:val="00E23B8C"/>
    <w:rsid w:val="00E24973"/>
    <w:rsid w:val="00E421B9"/>
    <w:rsid w:val="00E46C40"/>
    <w:rsid w:val="00E478E1"/>
    <w:rsid w:val="00E47AA6"/>
    <w:rsid w:val="00E511E5"/>
    <w:rsid w:val="00E624C2"/>
    <w:rsid w:val="00E80ACF"/>
    <w:rsid w:val="00E813DE"/>
    <w:rsid w:val="00E838D9"/>
    <w:rsid w:val="00E843D1"/>
    <w:rsid w:val="00E8573C"/>
    <w:rsid w:val="00E85BD9"/>
    <w:rsid w:val="00E861BB"/>
    <w:rsid w:val="00EA22D4"/>
    <w:rsid w:val="00EC300F"/>
    <w:rsid w:val="00ED007B"/>
    <w:rsid w:val="00ED1C6C"/>
    <w:rsid w:val="00ED22CA"/>
    <w:rsid w:val="00ED3BB5"/>
    <w:rsid w:val="00ED4D57"/>
    <w:rsid w:val="00ED4FCE"/>
    <w:rsid w:val="00ED588D"/>
    <w:rsid w:val="00ED5B7C"/>
    <w:rsid w:val="00EE0BC6"/>
    <w:rsid w:val="00EF4BAD"/>
    <w:rsid w:val="00EF5161"/>
    <w:rsid w:val="00EF566D"/>
    <w:rsid w:val="00F05850"/>
    <w:rsid w:val="00F12CE9"/>
    <w:rsid w:val="00F13E8D"/>
    <w:rsid w:val="00F143B3"/>
    <w:rsid w:val="00F15C19"/>
    <w:rsid w:val="00F223A3"/>
    <w:rsid w:val="00F275CE"/>
    <w:rsid w:val="00F33345"/>
    <w:rsid w:val="00F408E2"/>
    <w:rsid w:val="00F42C3A"/>
    <w:rsid w:val="00F45F50"/>
    <w:rsid w:val="00F46A4F"/>
    <w:rsid w:val="00F509E4"/>
    <w:rsid w:val="00F60208"/>
    <w:rsid w:val="00F60E78"/>
    <w:rsid w:val="00F77224"/>
    <w:rsid w:val="00F82703"/>
    <w:rsid w:val="00F8704B"/>
    <w:rsid w:val="00F8779A"/>
    <w:rsid w:val="00F907DB"/>
    <w:rsid w:val="00FA0523"/>
    <w:rsid w:val="00FA2B08"/>
    <w:rsid w:val="00FA3164"/>
    <w:rsid w:val="00FA3622"/>
    <w:rsid w:val="00FB3032"/>
    <w:rsid w:val="00FC4F55"/>
    <w:rsid w:val="00FC653F"/>
    <w:rsid w:val="00FD26A5"/>
    <w:rsid w:val="00FD4A88"/>
    <w:rsid w:val="00FD4C33"/>
    <w:rsid w:val="00FE5301"/>
    <w:rsid w:val="00FE7A59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2CC869"/>
  <w15:docId w15:val="{364E17EB-35D1-4541-87FE-083CF0B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162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itecore_Normal"/>
    <w:qFormat/>
    <w:rsid w:val="00AF3438"/>
    <w:pPr>
      <w:ind w:left="0" w:firstLine="0"/>
    </w:pPr>
    <w:rPr>
      <w:rFonts w:ascii="Arial" w:hAnsi="Arial"/>
      <w:sz w:val="20"/>
      <w:szCs w:val="24"/>
    </w:rPr>
  </w:style>
  <w:style w:type="paragraph" w:styleId="Heading1">
    <w:name w:val="heading 1"/>
    <w:aliases w:val="Sitecore_Heading 1"/>
    <w:next w:val="Normal"/>
    <w:link w:val="Heading1Char"/>
    <w:uiPriority w:val="9"/>
    <w:qFormat/>
    <w:rsid w:val="00356DED"/>
    <w:pPr>
      <w:keepNext/>
      <w:pageBreakBefore/>
      <w:pBdr>
        <w:left w:val="single" w:sz="36" w:space="4" w:color="FF0000"/>
      </w:pBdr>
      <w:shd w:val="clear" w:color="D9D9D9" w:themeColor="background1" w:themeShade="D9" w:fill="auto"/>
      <w:spacing w:before="720" w:after="800" w:line="480" w:lineRule="auto"/>
      <w:ind w:left="0" w:firstLine="0"/>
      <w:outlineLvl w:val="0"/>
    </w:pPr>
    <w:rPr>
      <w:rFonts w:ascii="Arial" w:eastAsiaTheme="majorEastAsia" w:hAnsi="Arial" w:cstheme="majorBidi"/>
      <w:b/>
      <w:bCs/>
      <w:sz w:val="40"/>
      <w:szCs w:val="28"/>
      <w:lang w:eastAsia="da-DK"/>
    </w:rPr>
  </w:style>
  <w:style w:type="paragraph" w:styleId="Heading2">
    <w:name w:val="heading 2"/>
    <w:aliases w:val="Sitecore_Heading 2"/>
    <w:next w:val="Normal"/>
    <w:link w:val="Heading2Char"/>
    <w:uiPriority w:val="9"/>
    <w:unhideWhenUsed/>
    <w:qFormat/>
    <w:rsid w:val="006B0ED9"/>
    <w:pPr>
      <w:keepNext/>
      <w:keepLines/>
      <w:pBdr>
        <w:bottom w:val="single" w:sz="12" w:space="1" w:color="FF0000"/>
      </w:pBdr>
      <w:shd w:val="pct10" w:color="auto" w:fill="auto"/>
      <w:spacing w:before="480"/>
      <w:ind w:left="0" w:firstLine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aliases w:val="Sitecore_Heading 3"/>
    <w:next w:val="Normal"/>
    <w:link w:val="Heading3Char"/>
    <w:uiPriority w:val="9"/>
    <w:unhideWhenUsed/>
    <w:qFormat/>
    <w:rsid w:val="00D87E4D"/>
    <w:pPr>
      <w:keepNext/>
      <w:keepLines/>
      <w:spacing w:before="360"/>
      <w:ind w:left="0" w:firstLine="0"/>
      <w:outlineLvl w:val="2"/>
    </w:pPr>
    <w:rPr>
      <w:rFonts w:ascii="Arial" w:eastAsiaTheme="majorEastAsia" w:hAnsi="Arial" w:cstheme="majorBidi"/>
      <w:b/>
      <w:bCs/>
      <w:sz w:val="26"/>
      <w:szCs w:val="24"/>
    </w:rPr>
  </w:style>
  <w:style w:type="paragraph" w:styleId="Heading4">
    <w:name w:val="heading 4"/>
    <w:aliases w:val="Sitecore_Heading 4"/>
    <w:next w:val="Normal"/>
    <w:link w:val="Heading4Char"/>
    <w:uiPriority w:val="9"/>
    <w:unhideWhenUsed/>
    <w:rsid w:val="00ED4FCE"/>
    <w:pPr>
      <w:keepNext/>
      <w:spacing w:before="280"/>
      <w:ind w:left="0" w:firstLine="0"/>
      <w:outlineLvl w:val="3"/>
    </w:pPr>
    <w:rPr>
      <w:rFonts w:ascii="Arial" w:hAnsi="Arial"/>
      <w:b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ED4FCE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rsid w:val="00ED4FC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rsid w:val="009317E7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itecore_Heading 1 Char"/>
    <w:basedOn w:val="DefaultParagraphFont"/>
    <w:link w:val="Heading1"/>
    <w:uiPriority w:val="9"/>
    <w:rsid w:val="00356DED"/>
    <w:rPr>
      <w:rFonts w:ascii="Arial" w:eastAsiaTheme="majorEastAsia" w:hAnsi="Arial" w:cstheme="majorBidi"/>
      <w:b/>
      <w:bCs/>
      <w:sz w:val="40"/>
      <w:szCs w:val="28"/>
      <w:shd w:val="clear" w:color="D9D9D9" w:themeColor="background1" w:themeShade="D9" w:fill="auto"/>
      <w:lang w:eastAsia="da-DK"/>
    </w:rPr>
  </w:style>
  <w:style w:type="character" w:customStyle="1" w:styleId="Heading2Char">
    <w:name w:val="Heading 2 Char"/>
    <w:aliases w:val="Sitecore_Heading 2 Char"/>
    <w:basedOn w:val="DefaultParagraphFont"/>
    <w:link w:val="Heading2"/>
    <w:uiPriority w:val="9"/>
    <w:rsid w:val="006B0ED9"/>
    <w:rPr>
      <w:rFonts w:ascii="Arial" w:eastAsiaTheme="majorEastAsia" w:hAnsi="Arial" w:cstheme="majorBidi"/>
      <w:b/>
      <w:bCs/>
      <w:sz w:val="28"/>
      <w:szCs w:val="26"/>
      <w:shd w:val="pct10" w:color="auto" w:fill="auto"/>
    </w:rPr>
  </w:style>
  <w:style w:type="character" w:customStyle="1" w:styleId="Heading3Char">
    <w:name w:val="Heading 3 Char"/>
    <w:aliases w:val="Sitecore_Heading 3 Char"/>
    <w:basedOn w:val="DefaultParagraphFont"/>
    <w:link w:val="Heading3"/>
    <w:uiPriority w:val="9"/>
    <w:rsid w:val="007071B2"/>
    <w:rPr>
      <w:rFonts w:ascii="Arial" w:eastAsiaTheme="majorEastAsia" w:hAnsi="Arial" w:cstheme="majorBidi"/>
      <w:b/>
      <w:bCs/>
      <w:sz w:val="26"/>
      <w:szCs w:val="24"/>
    </w:rPr>
  </w:style>
  <w:style w:type="character" w:customStyle="1" w:styleId="Heading4Char">
    <w:name w:val="Heading 4 Char"/>
    <w:aliases w:val="Sitecore_Heading 4 Char"/>
    <w:basedOn w:val="DefaultParagraphFont"/>
    <w:link w:val="Heading4"/>
    <w:uiPriority w:val="9"/>
    <w:rsid w:val="00ED4FCE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EC"/>
    <w:rPr>
      <w:rFonts w:ascii="Arial" w:hAnsi="Arial"/>
      <w:b/>
      <w:sz w:val="24"/>
      <w:szCs w:val="24"/>
    </w:rPr>
  </w:style>
  <w:style w:type="paragraph" w:styleId="Subtitle">
    <w:name w:val="Subtitle"/>
    <w:aliases w:val="Sitecore_Subtitle"/>
    <w:basedOn w:val="Normal"/>
    <w:next w:val="Normal"/>
    <w:link w:val="SubtitleChar"/>
    <w:uiPriority w:val="11"/>
    <w:qFormat/>
    <w:rsid w:val="00356DED"/>
    <w:pPr>
      <w:numPr>
        <w:ilvl w:val="1"/>
      </w:numPr>
      <w:spacing w:before="240"/>
      <w:ind w:right="-335"/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aliases w:val="Sitecore_Subtitle Char"/>
    <w:basedOn w:val="DefaultParagraphFont"/>
    <w:link w:val="Subtitle"/>
    <w:uiPriority w:val="11"/>
    <w:rsid w:val="00356DED"/>
    <w:rPr>
      <w:rFonts w:ascii="Arial" w:eastAsiaTheme="majorEastAsia" w:hAnsi="Arial" w:cstheme="majorBidi"/>
      <w:i/>
      <w:iCs/>
      <w:spacing w:val="15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EC"/>
    <w:rPr>
      <w:rFonts w:ascii="Arial" w:hAnsi="Arial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EC"/>
    <w:rPr>
      <w:rFonts w:ascii="Arial" w:hAnsi="Arial"/>
      <w:sz w:val="20"/>
      <w:szCs w:val="24"/>
    </w:rPr>
  </w:style>
  <w:style w:type="character" w:styleId="Emphasis">
    <w:name w:val="Emphasis"/>
    <w:aliases w:val="Sitecore_Emphasis"/>
    <w:basedOn w:val="DefaultParagraphFont"/>
    <w:uiPriority w:val="20"/>
    <w:qFormat/>
    <w:rsid w:val="00AE62E9"/>
    <w:rPr>
      <w:i/>
      <w:iCs/>
    </w:rPr>
  </w:style>
  <w:style w:type="paragraph" w:customStyle="1" w:styleId="SitecoreDocumentTitle">
    <w:name w:val="Sitecore_Document Title"/>
    <w:basedOn w:val="Normal"/>
    <w:qFormat/>
    <w:rsid w:val="0013113B"/>
    <w:pPr>
      <w:spacing w:after="300"/>
      <w:ind w:right="27"/>
    </w:pPr>
    <w:rPr>
      <w:spacing w:val="5"/>
      <w:kern w:val="28"/>
      <w:sz w:val="56"/>
    </w:rPr>
  </w:style>
  <w:style w:type="paragraph" w:customStyle="1" w:styleId="SitecoreBulletedList">
    <w:name w:val="Sitecore_Bulleted List"/>
    <w:basedOn w:val="Normal"/>
    <w:link w:val="SitecoreBulletedListChar"/>
    <w:qFormat/>
    <w:rsid w:val="00B001CF"/>
    <w:pPr>
      <w:numPr>
        <w:ilvl w:val="1"/>
        <w:numId w:val="7"/>
      </w:numPr>
      <w:ind w:left="714" w:hanging="357"/>
    </w:pPr>
  </w:style>
  <w:style w:type="paragraph" w:customStyle="1" w:styleId="SitecoreBulletLast">
    <w:name w:val="Sitecore_Bullet Last"/>
    <w:basedOn w:val="SitecoreBulletedList"/>
    <w:next w:val="Normal"/>
    <w:qFormat/>
    <w:rsid w:val="00FA0523"/>
    <w:pPr>
      <w:numPr>
        <w:ilvl w:val="0"/>
        <w:numId w:val="6"/>
      </w:numPr>
      <w:spacing w:after="240"/>
    </w:pPr>
  </w:style>
  <w:style w:type="paragraph" w:customStyle="1" w:styleId="SitecoreNumberedList">
    <w:name w:val="Sitecore_Numbered List"/>
    <w:basedOn w:val="Normal"/>
    <w:qFormat/>
    <w:rsid w:val="00DB7591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semiHidden/>
    <w:rsid w:val="000A1EB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188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rsid w:val="00973D7A"/>
    <w:pPr>
      <w:tabs>
        <w:tab w:val="center" w:pos="4680"/>
        <w:tab w:val="right" w:pos="9360"/>
      </w:tabs>
      <w:spacing w:before="0"/>
    </w:pPr>
    <w:rPr>
      <w:i/>
      <w:iCs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7188"/>
    <w:rPr>
      <w:rFonts w:ascii="Arial" w:hAnsi="Arial"/>
      <w:i/>
      <w:iCs/>
      <w:color w:val="808080" w:themeColor="background1" w:themeShade="80"/>
      <w:sz w:val="16"/>
      <w:szCs w:val="16"/>
    </w:rPr>
  </w:style>
  <w:style w:type="paragraph" w:customStyle="1" w:styleId="SitecoreNoteHeader">
    <w:name w:val="Sitecore_Note Header"/>
    <w:basedOn w:val="Normal"/>
    <w:next w:val="SitecoreNoteBody"/>
    <w:link w:val="SitecoreNoteHeaderChar"/>
    <w:qFormat/>
    <w:rsid w:val="0043507D"/>
    <w:pPr>
      <w:keepNext/>
      <w:shd w:val="clear" w:color="auto" w:fill="F2F2F2" w:themeFill="background1" w:themeFillShade="F2"/>
      <w:spacing w:before="200"/>
    </w:pPr>
    <w:rPr>
      <w:b/>
    </w:rPr>
  </w:style>
  <w:style w:type="paragraph" w:customStyle="1" w:styleId="SitecoreNoteBody">
    <w:name w:val="Sitecore_Note Body"/>
    <w:basedOn w:val="Normal"/>
    <w:next w:val="Normal"/>
    <w:link w:val="SitecoreNoteBodyChar"/>
    <w:qFormat/>
    <w:rsid w:val="0043507D"/>
    <w:pPr>
      <w:shd w:val="clear" w:color="auto" w:fill="F2F2F2" w:themeFill="background1" w:themeFillShade="F2"/>
      <w:spacing w:before="0" w:after="240"/>
    </w:pPr>
  </w:style>
  <w:style w:type="character" w:customStyle="1" w:styleId="SitecoreNoteHeaderChar">
    <w:name w:val="Sitecore_Note Header Char"/>
    <w:basedOn w:val="DefaultParagraphFont"/>
    <w:link w:val="SitecoreNoteHeader"/>
    <w:rsid w:val="0043507D"/>
    <w:rPr>
      <w:rFonts w:ascii="Arial" w:hAnsi="Arial"/>
      <w:b/>
      <w:sz w:val="20"/>
      <w:szCs w:val="24"/>
      <w:shd w:val="clear" w:color="auto" w:fill="F2F2F2" w:themeFill="background1" w:themeFillShade="F2"/>
    </w:rPr>
  </w:style>
  <w:style w:type="paragraph" w:customStyle="1" w:styleId="SitecoreCode">
    <w:name w:val="Sitecore_Code"/>
    <w:basedOn w:val="Normal"/>
    <w:next w:val="Normal"/>
    <w:link w:val="SitecoreCodeChar"/>
    <w:qFormat/>
    <w:rsid w:val="00304208"/>
    <w:pPr>
      <w:contextualSpacing/>
    </w:pPr>
    <w:rPr>
      <w:rFonts w:ascii="Courier New" w:hAnsi="Courier New"/>
      <w:szCs w:val="17"/>
    </w:rPr>
  </w:style>
  <w:style w:type="character" w:customStyle="1" w:styleId="SitecoreNoteBodyChar">
    <w:name w:val="Sitecore_Note Body Char"/>
    <w:basedOn w:val="DefaultParagraphFont"/>
    <w:link w:val="SitecoreNoteBody"/>
    <w:rsid w:val="0043507D"/>
    <w:rPr>
      <w:rFonts w:ascii="Arial" w:hAnsi="Arial"/>
      <w:sz w:val="20"/>
      <w:szCs w:val="24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59"/>
    <w:rsid w:val="00973D7A"/>
    <w:pPr>
      <w:spacing w:before="0"/>
      <w:ind w:left="0" w:firstLine="0"/>
    </w:pPr>
    <w:rPr>
      <w:rFonts w:ascii="Trebuchet MS" w:hAnsi="Trebuchet MS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tecoreCodeChar">
    <w:name w:val="Sitecore_Code Char"/>
    <w:basedOn w:val="DefaultParagraphFont"/>
    <w:link w:val="SitecoreCode"/>
    <w:rsid w:val="00304208"/>
    <w:rPr>
      <w:rFonts w:ascii="Courier New" w:hAnsi="Courier New"/>
      <w:sz w:val="20"/>
      <w:szCs w:val="17"/>
    </w:rPr>
  </w:style>
  <w:style w:type="table" w:customStyle="1" w:styleId="SitecoreTable">
    <w:name w:val="Sitecore Table"/>
    <w:basedOn w:val="TableNormal"/>
    <w:uiPriority w:val="99"/>
    <w:rsid w:val="009D3537"/>
    <w:pPr>
      <w:spacing w:before="0"/>
      <w:ind w:left="0" w:firstLine="0"/>
    </w:pPr>
    <w:rPr>
      <w:rFonts w:ascii="Arial" w:hAnsi="Arial"/>
      <w:sz w:val="20"/>
      <w:szCs w:val="24"/>
    </w:rPr>
    <w:tblPr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rPr>
      <w:cantSplit/>
    </w:trPr>
    <w:tcPr>
      <w:tcMar>
        <w:top w:w="43" w:type="dxa"/>
        <w:left w:w="115" w:type="dxa"/>
        <w:bottom w:w="58" w:type="dxa"/>
        <w:right w:w="115" w:type="dxa"/>
      </w:tcMar>
    </w:tcPr>
    <w:tblStylePr w:type="firstRow">
      <w:rPr>
        <w:b/>
      </w:rPr>
      <w:tblPr/>
      <w:trPr>
        <w:tblHeader/>
      </w:trPr>
    </w:tblStylePr>
  </w:style>
  <w:style w:type="table" w:customStyle="1" w:styleId="TableHeader">
    <w:name w:val="Table Header"/>
    <w:basedOn w:val="TableNormal"/>
    <w:uiPriority w:val="99"/>
    <w:rsid w:val="00973D7A"/>
    <w:pPr>
      <w:spacing w:before="0"/>
      <w:ind w:left="0" w:firstLine="0"/>
    </w:pPr>
    <w:rPr>
      <w:rFonts w:ascii="Trebuchet MS" w:hAnsi="Trebuchet MS"/>
      <w:sz w:val="24"/>
      <w:szCs w:val="24"/>
    </w:rPr>
    <w:tblPr/>
    <w:tblStylePr w:type="firstRow">
      <w:rPr>
        <w:rFonts w:ascii="Trebuchet MS" w:hAnsi="Trebuchet MS"/>
        <w:b/>
        <w:sz w:val="24"/>
      </w:rPr>
    </w:tblStylePr>
  </w:style>
  <w:style w:type="character" w:customStyle="1" w:styleId="SitecoreKeys">
    <w:name w:val="Sitecore_Keys"/>
    <w:basedOn w:val="DefaultParagraphFont"/>
    <w:uiPriority w:val="1"/>
    <w:qFormat/>
    <w:rsid w:val="007D56CF"/>
    <w:rPr>
      <w:rFonts w:ascii="Arial" w:hAnsi="Arial"/>
      <w:caps/>
      <w:sz w:val="20"/>
    </w:rPr>
  </w:style>
  <w:style w:type="character" w:customStyle="1" w:styleId="SitecoreBulletedListChar">
    <w:name w:val="Sitecore_Bulleted List Char"/>
    <w:basedOn w:val="DefaultParagraphFont"/>
    <w:link w:val="SitecoreBulletedList"/>
    <w:rsid w:val="00B001CF"/>
    <w:rPr>
      <w:rFonts w:ascii="Arial" w:hAnsi="Arial"/>
      <w:sz w:val="20"/>
      <w:szCs w:val="24"/>
    </w:rPr>
  </w:style>
  <w:style w:type="numbering" w:customStyle="1" w:styleId="Step">
    <w:name w:val="Step"/>
    <w:basedOn w:val="NoList"/>
    <w:uiPriority w:val="99"/>
    <w:rsid w:val="00973D7A"/>
    <w:pPr>
      <w:numPr>
        <w:numId w:val="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7A"/>
    <w:rPr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7A"/>
    <w:rPr>
      <w:rFonts w:ascii="Trebuchet MS" w:hAnsi="Trebuchet MS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73D7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7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D7A"/>
    <w:rPr>
      <w:color w:val="808080"/>
    </w:rPr>
  </w:style>
  <w:style w:type="table" w:styleId="LightList-Accent3">
    <w:name w:val="Light List Accent 3"/>
    <w:basedOn w:val="TableNormal"/>
    <w:uiPriority w:val="61"/>
    <w:rsid w:val="00973D7A"/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character" w:customStyle="1" w:styleId="SitecoreWindow">
    <w:name w:val="Sitecore_Window"/>
    <w:basedOn w:val="DefaultParagraphFont"/>
    <w:uiPriority w:val="1"/>
    <w:qFormat/>
    <w:rsid w:val="00973D7A"/>
    <w:rPr>
      <w:b/>
    </w:rPr>
  </w:style>
  <w:style w:type="character" w:styleId="Hyperlink">
    <w:name w:val="Hyperlink"/>
    <w:aliases w:val="Sitecore_Hyperlink"/>
    <w:basedOn w:val="DefaultParagraphFont"/>
    <w:uiPriority w:val="99"/>
    <w:unhideWhenUsed/>
    <w:rsid w:val="009614B0"/>
    <w:rPr>
      <w:rFonts w:ascii="Arial" w:hAnsi="Arial"/>
      <w:color w:val="auto"/>
      <w:sz w:val="20"/>
      <w:u w:val="single"/>
    </w:rPr>
  </w:style>
  <w:style w:type="paragraph" w:customStyle="1" w:styleId="SitecoreCodeSample">
    <w:name w:val="Sitecore_Code Sample"/>
    <w:basedOn w:val="SitecoreCode"/>
    <w:qFormat/>
    <w:rsid w:val="00304208"/>
    <w:pPr>
      <w:shd w:val="clear" w:color="auto" w:fill="F2F2F2" w:themeFill="background1" w:themeFillShade="F2"/>
      <w:tabs>
        <w:tab w:val="left" w:pos="202"/>
        <w:tab w:val="left" w:pos="403"/>
        <w:tab w:val="left" w:pos="605"/>
        <w:tab w:val="left" w:pos="806"/>
        <w:tab w:val="left" w:pos="1008"/>
        <w:tab w:val="left" w:pos="1210"/>
        <w:tab w:val="left" w:pos="1411"/>
        <w:tab w:val="left" w:pos="1613"/>
        <w:tab w:val="left" w:pos="1814"/>
        <w:tab w:val="left" w:pos="2016"/>
        <w:tab w:val="left" w:pos="2218"/>
        <w:tab w:val="left" w:pos="2419"/>
        <w:tab w:val="left" w:pos="2621"/>
        <w:tab w:val="left" w:pos="2822"/>
        <w:tab w:val="left" w:pos="3024"/>
        <w:tab w:val="left" w:pos="3226"/>
        <w:tab w:val="left" w:pos="3427"/>
        <w:tab w:val="left" w:pos="3629"/>
        <w:tab w:val="left" w:pos="3830"/>
        <w:tab w:val="left" w:pos="4032"/>
        <w:tab w:val="left" w:pos="4234"/>
        <w:tab w:val="left" w:pos="4435"/>
        <w:tab w:val="left" w:pos="4637"/>
        <w:tab w:val="left" w:pos="4838"/>
        <w:tab w:val="left" w:pos="5040"/>
        <w:tab w:val="left" w:pos="5242"/>
        <w:tab w:val="left" w:pos="5443"/>
        <w:tab w:val="left" w:pos="5645"/>
        <w:tab w:val="left" w:pos="5846"/>
        <w:tab w:val="left" w:pos="6048"/>
        <w:tab w:val="left" w:pos="6250"/>
        <w:tab w:val="left" w:pos="6451"/>
      </w:tabs>
      <w:ind w:firstLine="720"/>
    </w:pPr>
    <w:rPr>
      <w:sz w:val="16"/>
    </w:rPr>
  </w:style>
  <w:style w:type="paragraph" w:customStyle="1" w:styleId="SitecoreProductNameonCover">
    <w:name w:val="Sitecore_Product Name on Cover"/>
    <w:next w:val="SitecoreDocumentTitle"/>
    <w:qFormat/>
    <w:rsid w:val="001345B4"/>
    <w:pPr>
      <w:spacing w:before="4600"/>
      <w:ind w:left="360" w:right="27"/>
    </w:pPr>
    <w:rPr>
      <w:rFonts w:ascii="Arial" w:hAnsi="Arial"/>
      <w:spacing w:val="5"/>
      <w:kern w:val="28"/>
      <w:sz w:val="48"/>
      <w:szCs w:val="24"/>
    </w:rPr>
  </w:style>
  <w:style w:type="paragraph" w:styleId="NormalWeb">
    <w:name w:val="Normal (Web)"/>
    <w:basedOn w:val="Normal"/>
    <w:uiPriority w:val="99"/>
    <w:semiHidden/>
    <w:unhideWhenUsed/>
    <w:rsid w:val="00D92CA4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D92CA4"/>
    <w:pPr>
      <w:ind w:left="720"/>
    </w:pPr>
  </w:style>
  <w:style w:type="paragraph" w:customStyle="1" w:styleId="SitecoreIndent">
    <w:name w:val="Sitecore_Indent"/>
    <w:basedOn w:val="SitecoreBulletedList"/>
    <w:qFormat/>
    <w:rsid w:val="00B001CF"/>
    <w:pPr>
      <w:numPr>
        <w:ilvl w:val="0"/>
        <w:numId w:val="0"/>
      </w:numPr>
      <w:ind w:left="720"/>
    </w:pPr>
  </w:style>
  <w:style w:type="paragraph" w:customStyle="1" w:styleId="SitecoreHiddenText">
    <w:name w:val="Sitecore_Hidden Text"/>
    <w:basedOn w:val="Normal"/>
    <w:next w:val="Normal"/>
    <w:link w:val="SitecoreHiddenTextChar"/>
    <w:rsid w:val="008221FB"/>
    <w:pPr>
      <w:shd w:val="clear" w:color="auto" w:fill="FFFF99"/>
    </w:pPr>
    <w:rPr>
      <w:vanish/>
    </w:rPr>
  </w:style>
  <w:style w:type="paragraph" w:customStyle="1" w:styleId="SitecoreBullet2ndLevel">
    <w:name w:val="Sitecore_Bullet 2nd Level"/>
    <w:basedOn w:val="SitecoreBulletedList"/>
    <w:qFormat/>
    <w:rsid w:val="005A5B1B"/>
    <w:pPr>
      <w:numPr>
        <w:ilvl w:val="0"/>
        <w:numId w:val="29"/>
      </w:numPr>
    </w:pPr>
  </w:style>
  <w:style w:type="character" w:customStyle="1" w:styleId="SitecoreHiddenTextChar">
    <w:name w:val="Sitecore_Hidden Text Char"/>
    <w:basedOn w:val="DefaultParagraphFont"/>
    <w:link w:val="SitecoreHiddenText"/>
    <w:rsid w:val="008221FB"/>
    <w:rPr>
      <w:rFonts w:ascii="Arial" w:hAnsi="Arial"/>
      <w:vanish/>
      <w:sz w:val="20"/>
      <w:szCs w:val="24"/>
      <w:shd w:val="clear" w:color="auto" w:fill="FFFF99"/>
    </w:rPr>
  </w:style>
  <w:style w:type="paragraph" w:customStyle="1" w:styleId="SitecoreIndent2ndLevel">
    <w:name w:val="Sitecore_Indent 2nd Level"/>
    <w:basedOn w:val="SitecoreBullet2ndLevel"/>
    <w:qFormat/>
    <w:rsid w:val="00B001CF"/>
    <w:pPr>
      <w:numPr>
        <w:numId w:val="0"/>
      </w:numPr>
      <w:ind w:left="1077"/>
    </w:pPr>
  </w:style>
  <w:style w:type="paragraph" w:customStyle="1" w:styleId="SitecoreListHeading">
    <w:name w:val="Sitecore_List Heading"/>
    <w:next w:val="Normal"/>
    <w:link w:val="SitecoreListHeadingChar"/>
    <w:qFormat/>
    <w:rsid w:val="00046485"/>
    <w:pPr>
      <w:keepNext/>
      <w:spacing w:before="160"/>
      <w:ind w:left="0" w:firstLine="0"/>
    </w:pPr>
    <w:rPr>
      <w:rFonts w:ascii="Arial" w:hAnsi="Arial"/>
      <w:b/>
      <w:szCs w:val="24"/>
    </w:rPr>
  </w:style>
  <w:style w:type="character" w:customStyle="1" w:styleId="SitecoreListHeadingChar">
    <w:name w:val="Sitecore_List Heading Char"/>
    <w:basedOn w:val="DefaultParagraphFont"/>
    <w:link w:val="SitecoreListHeading"/>
    <w:rsid w:val="00046485"/>
    <w:rPr>
      <w:rFonts w:ascii="Arial" w:hAnsi="Arial"/>
      <w:b/>
      <w:szCs w:val="24"/>
    </w:rPr>
  </w:style>
  <w:style w:type="paragraph" w:styleId="ListParagraph">
    <w:name w:val="List Paragraph"/>
    <w:basedOn w:val="Normal"/>
    <w:uiPriority w:val="34"/>
    <w:qFormat/>
    <w:rsid w:val="00EF51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4F"/>
    <w:pPr>
      <w:spacing w:before="0"/>
      <w:contextualSpacing/>
    </w:pPr>
    <w:rPr>
      <w:rFonts w:asciiTheme="majorHAnsi" w:eastAsiaTheme="majorEastAsia" w:hAnsiTheme="majorHAnsi" w:cstheme="majorBidi"/>
      <w:color w:val="B83D68" w:themeColor="accent1"/>
      <w:spacing w:val="-10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6A4F"/>
    <w:rPr>
      <w:rFonts w:asciiTheme="majorHAnsi" w:eastAsiaTheme="majorEastAsia" w:hAnsiTheme="majorHAnsi" w:cstheme="majorBidi"/>
      <w:color w:val="B83D68" w:themeColor="accent1"/>
      <w:spacing w:val="-10"/>
      <w:sz w:val="56"/>
      <w:szCs w:val="5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AE2"/>
    <w:rPr>
      <w:b/>
      <w:bCs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AE2"/>
    <w:rPr>
      <w:rFonts w:ascii="Arial" w:hAnsi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-Team\Guides%20&amp;%20Templates\Sitecore_White_Pap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B28346439C34081CEBCD6E2627ECC" ma:contentTypeVersion="0" ma:contentTypeDescription="Create a new document." ma:contentTypeScope="" ma:versionID="6b0005be0e22ce43e4d3b0b70621322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58E68-D9BE-423E-9E52-41F4B527B6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A1153B-4482-4257-A7AB-D356BA37FB4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E21DB32-9E9C-4003-B772-DA6050595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9549653-38E6-411F-A765-C8BA2D8C809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9AE770-F29E-467D-B00D-4C015EB8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Sitecore_White_Paper.dotx</Template>
  <TotalTime>278</TotalTime>
  <Pages>12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Links Checker User Guide</vt:lpstr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Links Checker User Guide</dc:title>
  <dc:subject>Subtitle of document</dc:subject>
  <dc:creator>Eugene Lymar</dc:creator>
  <cp:keywords/>
  <dc:description/>
  <cp:lastModifiedBy>Lilia Silvestrova</cp:lastModifiedBy>
  <cp:revision>5</cp:revision>
  <cp:lastPrinted>2010-09-01T09:28:00Z</cp:lastPrinted>
  <dcterms:created xsi:type="dcterms:W3CDTF">2014-12-25T14:17:00Z</dcterms:created>
  <dcterms:modified xsi:type="dcterms:W3CDTF">2015-01-05T13:09:00Z</dcterms:modified>
  <cp:category>Sitecore CMS 6.6-7.2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0x01010052AB28346439C34081CEBCD6E2627ECC</vt:lpwstr>
  </property>
</Properties>
</file>